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31FD" w14:textId="7140E191" w:rsidR="00F252DB" w:rsidRPr="00F252DB" w:rsidRDefault="00F252DB" w:rsidP="00F252DB">
      <w:pPr>
        <w:rPr>
          <w:sz w:val="32"/>
          <w:szCs w:val="32"/>
        </w:rPr>
      </w:pPr>
    </w:p>
    <w:p w14:paraId="611A75B4" w14:textId="7EEDF802" w:rsidR="00F252DB" w:rsidRPr="00F252DB" w:rsidRDefault="00F252DB" w:rsidP="00F252DB">
      <w:pPr>
        <w:jc w:val="center"/>
        <w:rPr>
          <w:sz w:val="32"/>
          <w:szCs w:val="32"/>
        </w:rPr>
      </w:pPr>
      <w:r w:rsidRPr="00F252DB">
        <w:rPr>
          <w:sz w:val="32"/>
          <w:szCs w:val="32"/>
        </w:rPr>
        <w:t>Project One</w:t>
      </w:r>
    </w:p>
    <w:p w14:paraId="26DF2CEC" w14:textId="77777777" w:rsidR="00F252DB" w:rsidRDefault="00F252DB" w:rsidP="00F252DB"/>
    <w:p w14:paraId="454A577C" w14:textId="77777777" w:rsidR="00AC21CD" w:rsidRDefault="00AC21CD"/>
    <w:tbl>
      <w:tblPr>
        <w:tblW w:w="9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375"/>
        <w:gridCol w:w="3045"/>
      </w:tblGrid>
      <w:tr w:rsidR="009A5508" w14:paraId="1D9A9704" w14:textId="44CBDA38" w:rsidTr="009A5508">
        <w:trPr>
          <w:trHeight w:val="440"/>
        </w:trPr>
        <w:tc>
          <w:tcPr>
            <w:tcW w:w="3240" w:type="dxa"/>
          </w:tcPr>
          <w:p w14:paraId="7B699C35" w14:textId="21442F7F" w:rsidR="009A5508" w:rsidRDefault="009A5508" w:rsidP="00BD60A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A"/>
                <w:sz w:val="24"/>
                <w:szCs w:val="24"/>
              </w:rPr>
              <w:t>VECTORS</w:t>
            </w:r>
          </w:p>
        </w:tc>
        <w:tc>
          <w:tcPr>
            <w:tcW w:w="3375" w:type="dxa"/>
          </w:tcPr>
          <w:p w14:paraId="17589830" w14:textId="36F8B6B1" w:rsidR="009A5508" w:rsidRDefault="00E95229" w:rsidP="00BD60A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A"/>
                <w:sz w:val="24"/>
                <w:szCs w:val="24"/>
              </w:rPr>
              <w:t>HASH TABLES</w:t>
            </w:r>
          </w:p>
        </w:tc>
        <w:tc>
          <w:tcPr>
            <w:tcW w:w="3045" w:type="dxa"/>
          </w:tcPr>
          <w:p w14:paraId="5B7F6804" w14:textId="783F2D80" w:rsidR="009A5508" w:rsidRDefault="00E95229" w:rsidP="00BD60A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A"/>
                <w:sz w:val="24"/>
                <w:szCs w:val="24"/>
              </w:rPr>
              <w:t xml:space="preserve">BINARY </w:t>
            </w:r>
            <w:r w:rsidR="00E60E8A">
              <w:rPr>
                <w:rFonts w:cstheme="minorHAnsi"/>
                <w:b/>
                <w:bCs/>
                <w:color w:val="00000A"/>
                <w:sz w:val="24"/>
                <w:szCs w:val="24"/>
              </w:rPr>
              <w:t xml:space="preserve">SEARCH </w:t>
            </w:r>
            <w:r>
              <w:rPr>
                <w:rFonts w:cstheme="minorHAnsi"/>
                <w:b/>
                <w:bCs/>
                <w:color w:val="00000A"/>
                <w:sz w:val="24"/>
                <w:szCs w:val="24"/>
              </w:rPr>
              <w:t>TREE</w:t>
            </w:r>
          </w:p>
        </w:tc>
      </w:tr>
      <w:tr w:rsidR="009A5508" w14:paraId="26DC222F" w14:textId="77777777" w:rsidTr="000C3D43">
        <w:trPr>
          <w:trHeight w:val="2310"/>
        </w:trPr>
        <w:tc>
          <w:tcPr>
            <w:tcW w:w="3240" w:type="dxa"/>
          </w:tcPr>
          <w:p w14:paraId="33656B24" w14:textId="77777777" w:rsidR="000C3D43" w:rsidRDefault="000C3D43" w:rsidP="000C3D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A"/>
                <w:sz w:val="24"/>
                <w:szCs w:val="24"/>
              </w:rPr>
              <w:t xml:space="preserve">Pros: </w:t>
            </w:r>
          </w:p>
          <w:p w14:paraId="46FFEC91" w14:textId="36F2DE9B" w:rsidR="000C3D43" w:rsidRDefault="00B80E2B" w:rsidP="00B80E2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proofErr w:type="spellStart"/>
            <w:r w:rsidRPr="00B80E2B">
              <w:rPr>
                <w:rFonts w:cstheme="minorHAnsi"/>
                <w:color w:val="00000A"/>
                <w:sz w:val="24"/>
                <w:szCs w:val="24"/>
              </w:rPr>
              <w:t>Scaleable</w:t>
            </w:r>
            <w:proofErr w:type="spellEnd"/>
          </w:p>
          <w:p w14:paraId="5D7435A4" w14:textId="65608235" w:rsidR="00B80E2B" w:rsidRDefault="00B80E2B" w:rsidP="00B80E2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Small file size</w:t>
            </w:r>
          </w:p>
          <w:p w14:paraId="427016DA" w14:textId="49214565" w:rsidR="00B80E2B" w:rsidRDefault="00453228" w:rsidP="00B80E2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Multipurpose</w:t>
            </w:r>
          </w:p>
          <w:p w14:paraId="0AFC2330" w14:textId="40563DA9" w:rsidR="00453228" w:rsidRDefault="00453228" w:rsidP="00B80E2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Reusable</w:t>
            </w:r>
          </w:p>
          <w:p w14:paraId="0F680751" w14:textId="7451D7DF" w:rsidR="00453228" w:rsidRDefault="00453228" w:rsidP="00B80E2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 xml:space="preserve">Interactive </w:t>
            </w:r>
          </w:p>
          <w:p w14:paraId="02D36DA4" w14:textId="6327C89D" w:rsidR="00453228" w:rsidRDefault="00453228" w:rsidP="00B80E2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Animated</w:t>
            </w:r>
          </w:p>
          <w:p w14:paraId="54FE387F" w14:textId="041BB8FB" w:rsidR="00453228" w:rsidRPr="00B80E2B" w:rsidRDefault="00453228" w:rsidP="00B80E2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Edited with code</w:t>
            </w:r>
          </w:p>
          <w:p w14:paraId="27DCD881" w14:textId="01983398" w:rsidR="00B80E2B" w:rsidRPr="00B80E2B" w:rsidRDefault="00B80E2B" w:rsidP="00B80E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</w:p>
        </w:tc>
        <w:tc>
          <w:tcPr>
            <w:tcW w:w="3375" w:type="dxa"/>
          </w:tcPr>
          <w:p w14:paraId="20D41299" w14:textId="77777777" w:rsidR="009A5508" w:rsidRDefault="00262B1C" w:rsidP="00BD60A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A"/>
                <w:sz w:val="24"/>
                <w:szCs w:val="24"/>
              </w:rPr>
              <w:t>Pros:</w:t>
            </w:r>
          </w:p>
          <w:p w14:paraId="658AA20C" w14:textId="77777777" w:rsidR="00262B1C" w:rsidRDefault="00664593" w:rsidP="00664593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Lower level structure</w:t>
            </w:r>
          </w:p>
          <w:p w14:paraId="15DDA914" w14:textId="77777777" w:rsidR="00664593" w:rsidRDefault="00977AC9" w:rsidP="00664593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 xml:space="preserve">Fixed for memory allocation </w:t>
            </w:r>
          </w:p>
          <w:p w14:paraId="4D6F9B40" w14:textId="77777777" w:rsidR="00977AC9" w:rsidRDefault="001D4A80" w:rsidP="00664593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Memory efficient</w:t>
            </w:r>
          </w:p>
          <w:p w14:paraId="00C541BC" w14:textId="77777777" w:rsidR="001D4A80" w:rsidRDefault="001D4A80" w:rsidP="00664593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Static or Dynamic</w:t>
            </w:r>
          </w:p>
          <w:p w14:paraId="5E6AA13B" w14:textId="641E7D99" w:rsidR="001D4A80" w:rsidRPr="00664593" w:rsidRDefault="001D4A80" w:rsidP="009B52F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</w:p>
        </w:tc>
        <w:tc>
          <w:tcPr>
            <w:tcW w:w="3045" w:type="dxa"/>
          </w:tcPr>
          <w:p w14:paraId="1A096241" w14:textId="77777777" w:rsidR="009A5508" w:rsidRDefault="00E60E8A" w:rsidP="00BD60A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A"/>
                <w:sz w:val="24"/>
                <w:szCs w:val="24"/>
              </w:rPr>
              <w:t xml:space="preserve">Pros: </w:t>
            </w:r>
          </w:p>
          <w:p w14:paraId="3E7F16EF" w14:textId="77777777" w:rsidR="00E60E8A" w:rsidRPr="00635D34" w:rsidRDefault="00635D34" w:rsidP="00E60E8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Efficient for insertion and deletion</w:t>
            </w:r>
          </w:p>
          <w:p w14:paraId="23F286BA" w14:textId="77777777" w:rsidR="00635D34" w:rsidRPr="004F16C4" w:rsidRDefault="004F16C4" w:rsidP="00E60E8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A"/>
                <w:sz w:val="24"/>
                <w:szCs w:val="24"/>
              </w:rPr>
              <w:t>Utlilize</w:t>
            </w:r>
            <w:proofErr w:type="spellEnd"/>
            <w:r>
              <w:rPr>
                <w:rFonts w:cstheme="minorHAnsi"/>
                <w:color w:val="00000A"/>
                <w:sz w:val="24"/>
                <w:szCs w:val="24"/>
              </w:rPr>
              <w:t xml:space="preserve"> element insertion</w:t>
            </w:r>
          </w:p>
          <w:p w14:paraId="3BB84281" w14:textId="0ABA30E5" w:rsidR="004F16C4" w:rsidRPr="00075990" w:rsidRDefault="004F16C4" w:rsidP="0007599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</w:p>
        </w:tc>
      </w:tr>
      <w:tr w:rsidR="000C3D43" w14:paraId="2B678B8B" w14:textId="77777777" w:rsidTr="009A5508">
        <w:trPr>
          <w:trHeight w:val="3180"/>
        </w:trPr>
        <w:tc>
          <w:tcPr>
            <w:tcW w:w="3240" w:type="dxa"/>
          </w:tcPr>
          <w:p w14:paraId="0BD14A61" w14:textId="77777777" w:rsidR="000C3D43" w:rsidRDefault="00B93A3B" w:rsidP="00BD60A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A"/>
                <w:sz w:val="24"/>
                <w:szCs w:val="24"/>
              </w:rPr>
              <w:t>Cons:</w:t>
            </w:r>
          </w:p>
          <w:p w14:paraId="371CE04D" w14:textId="77777777" w:rsidR="00B93A3B" w:rsidRPr="00AD4273" w:rsidRDefault="00AD4273" w:rsidP="00AD4273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Easily overused can cause memory issues</w:t>
            </w:r>
          </w:p>
          <w:p w14:paraId="28C8D7CA" w14:textId="77777777" w:rsidR="00AD4273" w:rsidRPr="004C63CB" w:rsidRDefault="004C63CB" w:rsidP="00AD4273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Slower processing time</w:t>
            </w:r>
          </w:p>
          <w:p w14:paraId="6AD8EDA4" w14:textId="77777777" w:rsidR="004C63CB" w:rsidRPr="004C63CB" w:rsidRDefault="004C63CB" w:rsidP="00AD4273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Not structured</w:t>
            </w:r>
          </w:p>
          <w:p w14:paraId="550AFB48" w14:textId="457D832A" w:rsidR="004C63CB" w:rsidRPr="00AD4273" w:rsidRDefault="004C63CB" w:rsidP="00AD4273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Harder to track</w:t>
            </w:r>
          </w:p>
        </w:tc>
        <w:tc>
          <w:tcPr>
            <w:tcW w:w="3375" w:type="dxa"/>
          </w:tcPr>
          <w:p w14:paraId="79C1C6E2" w14:textId="77777777" w:rsidR="000C3D43" w:rsidRDefault="009B52F0" w:rsidP="00BD60A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A"/>
                <w:sz w:val="24"/>
                <w:szCs w:val="24"/>
              </w:rPr>
              <w:t>Cons:</w:t>
            </w:r>
          </w:p>
          <w:p w14:paraId="0C5706FF" w14:textId="77777777" w:rsidR="009B52F0" w:rsidRPr="00C704D2" w:rsidRDefault="00C704D2" w:rsidP="009B52F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 xml:space="preserve">Fixed and not </w:t>
            </w:r>
            <w:proofErr w:type="spellStart"/>
            <w:r>
              <w:rPr>
                <w:rFonts w:cstheme="minorHAnsi"/>
                <w:color w:val="00000A"/>
                <w:sz w:val="24"/>
                <w:szCs w:val="24"/>
              </w:rPr>
              <w:t>reallocatable</w:t>
            </w:r>
            <w:proofErr w:type="spellEnd"/>
            <w:r>
              <w:rPr>
                <w:rFonts w:cstheme="minorHAnsi"/>
                <w:color w:val="00000A"/>
                <w:sz w:val="24"/>
                <w:szCs w:val="24"/>
              </w:rPr>
              <w:t xml:space="preserve"> </w:t>
            </w:r>
          </w:p>
          <w:p w14:paraId="3A9D81CD" w14:textId="77777777" w:rsidR="00C704D2" w:rsidRPr="00990F4F" w:rsidRDefault="00990F4F" w:rsidP="009B52F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 xml:space="preserve">Less code efficient </w:t>
            </w:r>
          </w:p>
          <w:p w14:paraId="2156D35F" w14:textId="1E1AC662" w:rsidR="00990F4F" w:rsidRPr="009B52F0" w:rsidRDefault="00E60E8A" w:rsidP="009B52F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 xml:space="preserve">Not effective if entries are small </w:t>
            </w:r>
          </w:p>
        </w:tc>
        <w:tc>
          <w:tcPr>
            <w:tcW w:w="3045" w:type="dxa"/>
          </w:tcPr>
          <w:p w14:paraId="260A97DA" w14:textId="77777777" w:rsidR="000C3D43" w:rsidRDefault="00075990" w:rsidP="00BD60A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A"/>
                <w:sz w:val="24"/>
                <w:szCs w:val="24"/>
              </w:rPr>
              <w:t>Cons:</w:t>
            </w:r>
          </w:p>
          <w:p w14:paraId="5E3D4B7D" w14:textId="77777777" w:rsidR="00075990" w:rsidRPr="00075990" w:rsidRDefault="00075990" w:rsidP="0007599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 xml:space="preserve">Complicated than linear search </w:t>
            </w:r>
          </w:p>
          <w:p w14:paraId="4607C096" w14:textId="77777777" w:rsidR="00075990" w:rsidRDefault="006D208D" w:rsidP="0007599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A"/>
                <w:sz w:val="24"/>
                <w:szCs w:val="24"/>
              </w:rPr>
              <w:t>Only works on sorted lists</w:t>
            </w:r>
          </w:p>
          <w:p w14:paraId="43930B01" w14:textId="77777777" w:rsidR="006D208D" w:rsidRPr="006D208D" w:rsidRDefault="006D208D" w:rsidP="0007599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Only works on element types</w:t>
            </w:r>
          </w:p>
          <w:p w14:paraId="1ECCCAB6" w14:textId="77777777" w:rsidR="006D208D" w:rsidRPr="006D208D" w:rsidRDefault="006D208D" w:rsidP="0007599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 xml:space="preserve">Loss of efficiency </w:t>
            </w:r>
          </w:p>
          <w:p w14:paraId="1AF7B1AA" w14:textId="05D88118" w:rsidR="006D208D" w:rsidRPr="00075990" w:rsidRDefault="00402F29" w:rsidP="0007599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 xml:space="preserve">Faster search methods available such as hash look ups. </w:t>
            </w:r>
          </w:p>
        </w:tc>
      </w:tr>
    </w:tbl>
    <w:p w14:paraId="0C8A295B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4D359CEE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49094F52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11EE4D53" w14:textId="0E958E2B" w:rsidR="0019511E" w:rsidRPr="0019511E" w:rsidRDefault="003016B8" w:rsidP="00AC21CD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In my evaluation I recommend using hash tables </w:t>
      </w:r>
      <w:r w:rsidR="00E87D03">
        <w:rPr>
          <w:rFonts w:cstheme="minorHAnsi"/>
          <w:color w:val="00000A"/>
          <w:sz w:val="24"/>
          <w:szCs w:val="24"/>
        </w:rPr>
        <w:t>for ABCU course list. My reasoning is that the courses themselves follow a linear fashion of pre-requisites</w:t>
      </w:r>
      <w:r w:rsidR="00824671">
        <w:rPr>
          <w:rFonts w:cstheme="minorHAnsi"/>
          <w:color w:val="00000A"/>
          <w:sz w:val="24"/>
          <w:szCs w:val="24"/>
        </w:rPr>
        <w:t xml:space="preserve"> &gt; next course.  This method of using a hash table (or a linked list) will greatly </w:t>
      </w:r>
      <w:r w:rsidR="00F86476">
        <w:rPr>
          <w:rFonts w:cstheme="minorHAnsi"/>
          <w:color w:val="00000A"/>
          <w:sz w:val="24"/>
          <w:szCs w:val="24"/>
        </w:rPr>
        <w:t xml:space="preserve">reduce processing time on query and able the client to figure out which class is next. This will also greatly reduce the amount of memory needed to process the information </w:t>
      </w:r>
      <w:r w:rsidR="00CA02AB">
        <w:rPr>
          <w:rFonts w:cstheme="minorHAnsi"/>
          <w:color w:val="00000A"/>
          <w:sz w:val="24"/>
          <w:szCs w:val="24"/>
        </w:rPr>
        <w:t xml:space="preserve">when coding due to its simple linear structure. </w:t>
      </w:r>
    </w:p>
    <w:p w14:paraId="383C74CD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45FED4E2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2C84A565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5702194F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tbl>
      <w:tblPr>
        <w:tblpPr w:leftFromText="180" w:rightFromText="180" w:vertAnchor="text" w:horzAnchor="margin" w:tblpXSpec="center" w:tblpY="65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A415D" w14:paraId="548BEF69" w14:textId="77777777" w:rsidTr="00DA41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3488C2" w14:textId="77777777" w:rsidR="00DA415D" w:rsidRDefault="00DA415D" w:rsidP="00DA415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F56B6" w14:textId="77777777" w:rsidR="00DA415D" w:rsidRDefault="00DA415D" w:rsidP="00DA415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E74F6" w14:textId="77777777" w:rsidR="00DA415D" w:rsidRDefault="00DA415D" w:rsidP="00DA415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B9CA1F" w14:textId="77777777" w:rsidR="00DA415D" w:rsidRDefault="00DA415D" w:rsidP="00DA415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DA415D" w14:paraId="7A225D5A" w14:textId="77777777" w:rsidTr="00DA415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C7B6B" w14:textId="77777777" w:rsidR="00DA415D" w:rsidRDefault="00DA415D" w:rsidP="00DA415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C77D68" w14:textId="77777777" w:rsidR="00DA415D" w:rsidRDefault="00DA415D" w:rsidP="00DA415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2C7D5" w14:textId="163245C4" w:rsidR="00DA415D" w:rsidRDefault="00DA415D" w:rsidP="00DA415D">
            <w:pPr>
              <w:widowControl w:val="0"/>
              <w:suppressAutoHyphens/>
              <w:spacing w:line="240" w:lineRule="auto"/>
              <w:contextualSpacing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93A68" w14:textId="3C6248F2" w:rsidR="00DA415D" w:rsidRDefault="00DA415D" w:rsidP="00DA415D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</w:p>
        </w:tc>
      </w:tr>
      <w:tr w:rsidR="00DA415D" w14:paraId="5776616B" w14:textId="77777777" w:rsidTr="00DA415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644108" w14:textId="77777777" w:rsidR="00DA415D" w:rsidRDefault="00DA415D" w:rsidP="00DA415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F9106" w14:textId="75B33984" w:rsidR="00DA415D" w:rsidRDefault="00DA415D" w:rsidP="00DA415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0B40BD" w14:textId="14EB5FB1" w:rsidR="00DA415D" w:rsidRDefault="00DA415D" w:rsidP="00DA415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F56EB" w14:textId="615D4719" w:rsidR="00DA415D" w:rsidRDefault="00DA415D" w:rsidP="00DA415D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</w:p>
        </w:tc>
      </w:tr>
      <w:tr w:rsidR="00DA415D" w14:paraId="7DD47469" w14:textId="77777777" w:rsidTr="00DA415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841CDC" w14:textId="77777777" w:rsidR="00DA415D" w:rsidRDefault="00DA415D" w:rsidP="00DA415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541FB4" w14:textId="77777777" w:rsidR="00DA415D" w:rsidRDefault="00DA415D" w:rsidP="00DA415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5118ED" w14:textId="77777777" w:rsidR="00DA415D" w:rsidRDefault="00DA415D" w:rsidP="00DA415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362272" w14:textId="77777777" w:rsidR="00DA415D" w:rsidRDefault="00DA415D" w:rsidP="00DA415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DA415D" w14:paraId="7BE133EF" w14:textId="77777777" w:rsidTr="00DA415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2C9DE" w14:textId="77777777" w:rsidR="00DA415D" w:rsidRDefault="00DA415D" w:rsidP="00DA415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72EE0" w14:textId="1E73F0C5" w:rsidR="00DA415D" w:rsidRDefault="00DA415D" w:rsidP="00DA415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1E306C" w14:textId="60E88570" w:rsidR="00DA415D" w:rsidRDefault="00DA415D" w:rsidP="00DA415D">
            <w:pPr>
              <w:widowControl w:val="0"/>
              <w:suppressAutoHyphens/>
              <w:spacing w:line="240" w:lineRule="auto"/>
              <w:contextualSpacing/>
            </w:pPr>
            <w:r>
              <w:t>8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49267" w14:textId="46D39DAA" w:rsidR="00DA415D" w:rsidRDefault="00DA415D" w:rsidP="00DA415D">
            <w:pPr>
              <w:widowControl w:val="0"/>
              <w:suppressAutoHyphens/>
              <w:spacing w:line="240" w:lineRule="auto"/>
              <w:contextualSpacing/>
            </w:pPr>
            <w:r>
              <w:t>16</w:t>
            </w:r>
          </w:p>
        </w:tc>
      </w:tr>
      <w:tr w:rsidR="00DA415D" w14:paraId="21396926" w14:textId="77777777" w:rsidTr="00DA415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252B6" w14:textId="77777777" w:rsidR="00DA415D" w:rsidRDefault="00DA415D" w:rsidP="00DA415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7BCDC8" w14:textId="27874690" w:rsidR="00DA415D" w:rsidRDefault="009B7F4C" w:rsidP="00DA415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 xml:space="preserve">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43382" w14:textId="7B2B0944" w:rsidR="00DA415D" w:rsidRDefault="001B0E07" w:rsidP="00DA415D">
            <w:pPr>
              <w:widowControl w:val="0"/>
              <w:suppressAutoHyphens/>
              <w:spacing w:line="240" w:lineRule="auto"/>
              <w:contextualSpacing/>
            </w:pPr>
            <w:r>
              <w:t>16</w:t>
            </w:r>
          </w:p>
          <w:p w14:paraId="559CCB66" w14:textId="77777777" w:rsidR="001F1FE3" w:rsidRDefault="001F1FE3" w:rsidP="001F1FE3"/>
          <w:p w14:paraId="21925E4E" w14:textId="7518DB2A" w:rsidR="001F1FE3" w:rsidRPr="001F1FE3" w:rsidRDefault="001F1FE3" w:rsidP="001F1FE3"/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38985A" w14:textId="1062F9CE" w:rsidR="00DA415D" w:rsidRDefault="001B0E07" w:rsidP="00DA415D">
            <w:pPr>
              <w:widowControl w:val="0"/>
              <w:suppressAutoHyphens/>
              <w:spacing w:line="240" w:lineRule="auto"/>
              <w:contextualSpacing/>
            </w:pPr>
            <w:r>
              <w:t>16</w:t>
            </w:r>
          </w:p>
        </w:tc>
      </w:tr>
      <w:tr w:rsidR="00DA415D" w14:paraId="6CD2B718" w14:textId="77777777" w:rsidTr="00DA415D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838FFA" w14:textId="77777777" w:rsidR="00DA415D" w:rsidRDefault="00DA415D" w:rsidP="00DA415D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733FF" w14:textId="3F59B712" w:rsidR="00DA415D" w:rsidRDefault="00EC6786" w:rsidP="00DA415D">
            <w:pPr>
              <w:widowControl w:val="0"/>
              <w:suppressAutoHyphens/>
              <w:spacing w:line="240" w:lineRule="auto"/>
              <w:contextualSpacing/>
            </w:pPr>
            <w:r>
              <w:t>39</w:t>
            </w:r>
            <w:r w:rsidR="00DA415D">
              <w:t>n + 1</w:t>
            </w:r>
          </w:p>
        </w:tc>
      </w:tr>
      <w:tr w:rsidR="00DA415D" w14:paraId="6C450062" w14:textId="77777777" w:rsidTr="00DA415D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6FE7D" w14:textId="77777777" w:rsidR="00DA415D" w:rsidRDefault="00DA415D" w:rsidP="00DA415D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DFB77" w14:textId="2127C20D" w:rsidR="00DA415D" w:rsidRDefault="00EC6786" w:rsidP="00DA415D">
            <w:pPr>
              <w:widowControl w:val="0"/>
              <w:suppressAutoHyphens/>
              <w:spacing w:line="240" w:lineRule="auto"/>
              <w:contextualSpacing/>
            </w:pPr>
            <w:r>
              <w:t>40</w:t>
            </w:r>
            <w:r w:rsidR="00DA415D">
              <w:t>(n)</w:t>
            </w:r>
          </w:p>
        </w:tc>
      </w:tr>
    </w:tbl>
    <w:p w14:paraId="20E9B598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28104FCB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56658239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6596F992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203F2B79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11CDDD6E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265D1141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4D6B49B2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4C449CBE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06958AE9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13AC5A99" w14:textId="77777777" w:rsidR="00DA415D" w:rsidRDefault="00DA415D" w:rsidP="00DA415D">
      <w:pPr>
        <w:suppressAutoHyphens/>
        <w:spacing w:line="240" w:lineRule="auto"/>
        <w:contextualSpacing/>
        <w:rPr>
          <w:rFonts w:ascii="Calibri" w:hAnsi="Calibri" w:cs="Calibri"/>
          <w:lang w:eastAsia="en-US"/>
        </w:rPr>
      </w:pPr>
    </w:p>
    <w:p w14:paraId="175C1D12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376ADCC2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3F40DAFE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034484E1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027AE27E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6FEEB151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5749D0EC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5E26A39D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6D779C5D" w14:textId="77777777" w:rsidR="00DA415D" w:rsidRDefault="00DA415D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6E68EB21" w14:textId="0B5F98DA" w:rsid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 xml:space="preserve">Import </w:t>
      </w:r>
      <w:proofErr w:type="spellStart"/>
      <w:r>
        <w:rPr>
          <w:rFonts w:cstheme="minorHAnsi"/>
          <w:b/>
          <w:bCs/>
          <w:color w:val="00000A"/>
          <w:sz w:val="24"/>
          <w:szCs w:val="24"/>
        </w:rPr>
        <w:t>fstream</w:t>
      </w:r>
      <w:proofErr w:type="spellEnd"/>
    </w:p>
    <w:p w14:paraId="145662B5" w14:textId="149F9BD5" w:rsid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4A29ED41" w14:textId="071BE08B" w:rsidR="00A90886" w:rsidRDefault="00A90886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>MENU</w:t>
      </w:r>
    </w:p>
    <w:p w14:paraId="2B38A9A2" w14:textId="394E3166" w:rsidR="007C2114" w:rsidRDefault="007C2114" w:rsidP="007C21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 xml:space="preserve"> Start</w:t>
      </w:r>
    </w:p>
    <w:p w14:paraId="37D0653F" w14:textId="6655F4C5" w:rsidR="007C2114" w:rsidRDefault="007C2114" w:rsidP="007C21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 xml:space="preserve"> Display menu to screen</w:t>
      </w:r>
    </w:p>
    <w:p w14:paraId="50C900F8" w14:textId="3740692A" w:rsidR="007C2114" w:rsidRDefault="007C2114" w:rsidP="007C21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>Data Input</w:t>
      </w:r>
    </w:p>
    <w:p w14:paraId="3D0F454D" w14:textId="455664E2" w:rsidR="00A90886" w:rsidRDefault="00A90886" w:rsidP="007C21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 xml:space="preserve">While course has </w:t>
      </w:r>
      <w:proofErr w:type="spellStart"/>
      <w:r>
        <w:rPr>
          <w:rFonts w:ascii="LiberationSerif" w:hAnsi="LiberationSerif" w:cs="LiberationSerif"/>
          <w:sz w:val="24"/>
          <w:szCs w:val="24"/>
          <w:lang w:eastAsia="ja-JP"/>
        </w:rPr>
        <w:t>preReq</w:t>
      </w:r>
      <w:proofErr w:type="spellEnd"/>
    </w:p>
    <w:p w14:paraId="1E690C51" w14:textId="6EA3F0C8" w:rsidR="00A90886" w:rsidRDefault="00A90886" w:rsidP="007C21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 xml:space="preserve">Increment </w:t>
      </w:r>
      <w:proofErr w:type="spellStart"/>
      <w:r>
        <w:rPr>
          <w:rFonts w:ascii="LiberationSerif" w:hAnsi="LiberationSerif" w:cs="LiberationSerif"/>
          <w:sz w:val="24"/>
          <w:szCs w:val="24"/>
          <w:lang w:eastAsia="ja-JP"/>
        </w:rPr>
        <w:t>courseNum</w:t>
      </w:r>
      <w:proofErr w:type="spellEnd"/>
      <w:r>
        <w:rPr>
          <w:rFonts w:ascii="LiberationSerif" w:hAnsi="LiberationSerif" w:cs="LiberationSerif"/>
          <w:sz w:val="24"/>
          <w:szCs w:val="24"/>
          <w:lang w:eastAsia="ja-JP"/>
        </w:rPr>
        <w:t xml:space="preserve"> +1</w:t>
      </w:r>
    </w:p>
    <w:p w14:paraId="07EF646E" w14:textId="56B2A4B7" w:rsidR="007C2114" w:rsidRDefault="00A90886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 xml:space="preserve">IF course has </w:t>
      </w:r>
      <w:proofErr w:type="spellStart"/>
      <w:r>
        <w:rPr>
          <w:rFonts w:ascii="LiberationSerif" w:hAnsi="LiberationSerif" w:cs="LiberationSerif"/>
          <w:sz w:val="24"/>
          <w:szCs w:val="24"/>
          <w:lang w:eastAsia="ja-JP"/>
        </w:rPr>
        <w:t>preReq</w:t>
      </w:r>
      <w:proofErr w:type="spellEnd"/>
    </w:p>
    <w:p w14:paraId="576335A7" w14:textId="1E65E32A" w:rsidR="00A90886" w:rsidRDefault="00A90886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 xml:space="preserve">Display </w:t>
      </w:r>
      <w:proofErr w:type="spellStart"/>
      <w:r>
        <w:rPr>
          <w:rFonts w:ascii="LiberationSerif" w:hAnsi="LiberationSerif" w:cs="LiberationSerif"/>
          <w:sz w:val="24"/>
          <w:szCs w:val="24"/>
          <w:lang w:eastAsia="ja-JP"/>
        </w:rPr>
        <w:t>preReq</w:t>
      </w:r>
      <w:proofErr w:type="spellEnd"/>
    </w:p>
    <w:p w14:paraId="45C87E33" w14:textId="436775B4" w:rsidR="00A90886" w:rsidRDefault="00A90886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>Break</w:t>
      </w:r>
    </w:p>
    <w:p w14:paraId="731B653C" w14:textId="4D13EACC" w:rsidR="00A90886" w:rsidRDefault="00A90886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>Display course  list</w:t>
      </w:r>
    </w:p>
    <w:p w14:paraId="10237C90" w14:textId="4EE3F6AA" w:rsidR="00A90886" w:rsidRDefault="00A90886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>User input</w:t>
      </w:r>
    </w:p>
    <w:p w14:paraId="1A7AC4B5" w14:textId="70512372" w:rsidR="00A90886" w:rsidRDefault="00A90886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 xml:space="preserve">If user = eligible for course </w:t>
      </w:r>
    </w:p>
    <w:p w14:paraId="73C9C845" w14:textId="2A19847B" w:rsidR="00A90886" w:rsidRDefault="00A90886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>Print course and information</w:t>
      </w:r>
    </w:p>
    <w:p w14:paraId="2FFC267F" w14:textId="06F2382E" w:rsidR="00A90886" w:rsidRDefault="00A90886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>Else if user is not eligible for course</w:t>
      </w:r>
    </w:p>
    <w:p w14:paraId="1561E1CE" w14:textId="2FD87B9F" w:rsidR="00A90886" w:rsidRDefault="00A90886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>Print “Please complete perquisites”</w:t>
      </w:r>
    </w:p>
    <w:p w14:paraId="1111DB73" w14:textId="751C8418" w:rsidR="00A90886" w:rsidRDefault="007C2114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 xml:space="preserve"> </w:t>
      </w:r>
      <w:r w:rsidR="00A90886">
        <w:rPr>
          <w:rFonts w:ascii="LiberationSerif" w:hAnsi="LiberationSerif" w:cs="LiberationSerif"/>
          <w:sz w:val="24"/>
          <w:szCs w:val="24"/>
          <w:lang w:eastAsia="ja-JP"/>
        </w:rPr>
        <w:t xml:space="preserve">Else </w:t>
      </w:r>
    </w:p>
    <w:p w14:paraId="656A06CA" w14:textId="0BF6A002" w:rsidR="00A90886" w:rsidRDefault="00A90886" w:rsidP="007C21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>Print “You are eligible for this course”</w:t>
      </w:r>
    </w:p>
    <w:p w14:paraId="5EABE3A6" w14:textId="53490F16" w:rsidR="007C2114" w:rsidRDefault="007C2114" w:rsidP="007C21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 xml:space="preserve"> User to Press any key to continue</w:t>
      </w:r>
    </w:p>
    <w:p w14:paraId="11735AA7" w14:textId="77777777" w:rsidR="003E1305" w:rsidRDefault="00A90886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 xml:space="preserve">If user action = </w:t>
      </w:r>
      <w:r w:rsidR="003E1305">
        <w:rPr>
          <w:rFonts w:ascii="LiberationSerif" w:hAnsi="LiberationSerif" w:cs="LiberationSerif"/>
          <w:sz w:val="24"/>
          <w:szCs w:val="24"/>
          <w:lang w:eastAsia="ja-JP"/>
        </w:rPr>
        <w:t>x</w:t>
      </w:r>
    </w:p>
    <w:p w14:paraId="464C946F" w14:textId="77777777" w:rsidR="003E1305" w:rsidRDefault="003E1305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>Exit program</w:t>
      </w:r>
    </w:p>
    <w:p w14:paraId="06E189E5" w14:textId="3E3DC2A8" w:rsidR="007C2114" w:rsidRDefault="003E1305" w:rsidP="00A908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eastAsia="ja-JP"/>
        </w:rPr>
      </w:pPr>
      <w:r>
        <w:rPr>
          <w:rFonts w:ascii="LiberationSerif" w:hAnsi="LiberationSerif" w:cs="LiberationSerif"/>
          <w:sz w:val="24"/>
          <w:szCs w:val="24"/>
          <w:lang w:eastAsia="ja-JP"/>
        </w:rPr>
        <w:t xml:space="preserve">Return </w:t>
      </w:r>
      <w:r w:rsidR="007C2114">
        <w:rPr>
          <w:rFonts w:ascii="LiberationSerif" w:hAnsi="LiberationSerif" w:cs="LiberationSerif"/>
          <w:sz w:val="24"/>
          <w:szCs w:val="24"/>
          <w:lang w:eastAsia="ja-JP"/>
        </w:rPr>
        <w:t xml:space="preserve"> </w:t>
      </w:r>
    </w:p>
    <w:p w14:paraId="12445B59" w14:textId="069460AE" w:rsidR="00107EEF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7C2114">
        <w:rPr>
          <w:rFonts w:cstheme="minorHAnsi"/>
          <w:b/>
          <w:bCs/>
          <w:color w:val="00000A"/>
          <w:sz w:val="24"/>
          <w:szCs w:val="24"/>
        </w:rPr>
        <w:t>Vector</w:t>
      </w:r>
      <w:r w:rsidR="00A90886">
        <w:rPr>
          <w:rFonts w:cstheme="minorHAnsi"/>
          <w:b/>
          <w:bCs/>
          <w:color w:val="00000A"/>
          <w:sz w:val="24"/>
          <w:szCs w:val="24"/>
        </w:rPr>
        <w:t xml:space="preserve">.ps </w:t>
      </w:r>
    </w:p>
    <w:p w14:paraId="2D19AF20" w14:textId="1022821D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Assign VARIABLES &lt;COURSES&gt;</w:t>
      </w:r>
    </w:p>
    <w:p w14:paraId="299A60B0" w14:textId="1CD35ED9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lastRenderedPageBreak/>
        <w:t>Create DEFAULT CONSTRUCTOR FOR NODE</w:t>
      </w:r>
    </w:p>
    <w:p w14:paraId="227BF9B6" w14:textId="03C030E4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Initialize FILE</w:t>
      </w:r>
    </w:p>
    <w:p w14:paraId="09277052" w14:textId="1288F91E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Initialize FILE AND KEY</w:t>
      </w:r>
    </w:p>
    <w:p w14:paraId="490CABEA" w14:textId="74FB3EF4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Create VECTOR TO HOLD NODES</w:t>
      </w:r>
    </w:p>
    <w:p w14:paraId="062C1DB5" w14:textId="6F1F73A5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Create TABLE TO ALLOW SIZE CHANGING</w:t>
      </w:r>
    </w:p>
    <w:p w14:paraId="657C593B" w14:textId="5426AF31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Initialize STRUCTURE TO HOLD FILES</w:t>
      </w:r>
    </w:p>
    <w:p w14:paraId="6E781A47" w14:textId="26309846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Call RESIZE</w:t>
      </w:r>
    </w:p>
    <w:p w14:paraId="1094FA93" w14:textId="2B8AF662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Apply LOGIC TO FREE STORAGE ONCE CLASS IS DESTROYED:</w:t>
      </w:r>
    </w:p>
    <w:p w14:paraId="3E5D98B8" w14:textId="571A662D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Call ERASE WITH THE BEGIN METHOD</w:t>
      </w:r>
    </w:p>
    <w:p w14:paraId="27B890FA" w14:textId="57E96D28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Apply LOGIC TO CALCULATE A HASH VALUE</w:t>
      </w:r>
    </w:p>
    <w:p w14:paraId="6E9EA142" w14:textId="6C7B12E8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Return KEY OF TABLE</w:t>
      </w:r>
    </w:p>
    <w:p w14:paraId="569D4408" w14:textId="0463B783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Apply LOGIC TO INSERT A COURSE</w:t>
      </w:r>
    </w:p>
    <w:p w14:paraId="6A47C5D7" w14:textId="5B78D1DB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Calculate KEY FOR COURSEAS STRING FROM OBJECT</w:t>
      </w:r>
    </w:p>
    <w:p w14:paraId="5E7DA843" w14:textId="3712E91C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Retrieve NODE USING A KEY</w:t>
      </w:r>
    </w:p>
    <w:p w14:paraId="15AD0668" w14:textId="04713FEB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If NO ENTRY IS FOUND</w:t>
      </w:r>
    </w:p>
    <w:p w14:paraId="29DB851F" w14:textId="32B044A4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Create NODE</w:t>
      </w:r>
    </w:p>
    <w:p w14:paraId="658EB8B9" w14:textId="304919DF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Endif</w:t>
      </w:r>
    </w:p>
    <w:p w14:paraId="2F516F78" w14:textId="607AD70A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Else</w:t>
      </w:r>
    </w:p>
    <w:p w14:paraId="622E1566" w14:textId="6C62847C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If NODE FOUND</w:t>
      </w:r>
    </w:p>
    <w:p w14:paraId="1CF7DCD9" w14:textId="76FF680B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Assign KEY, FILE, AND NEXT POINTER TO NULL</w:t>
      </w:r>
    </w:p>
    <w:p w14:paraId="6BE02ECC" w14:textId="33ABBD12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Endif</w:t>
      </w:r>
    </w:p>
    <w:p w14:paraId="12702A45" w14:textId="1A93E253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Else</w:t>
      </w:r>
    </w:p>
    <w:p w14:paraId="74124ABE" w14:textId="57D10246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While NODE IS NOT NULL</w:t>
      </w:r>
    </w:p>
    <w:p w14:paraId="7CCA4545" w14:textId="2877FC98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Go THROUGH LIST UNTIL NULL</w:t>
      </w:r>
    </w:p>
    <w:p w14:paraId="76D057C8" w14:textId="1E52DF34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7C2114">
        <w:rPr>
          <w:rFonts w:cstheme="minorHAnsi"/>
          <w:color w:val="00000A"/>
          <w:sz w:val="24"/>
          <w:szCs w:val="24"/>
        </w:rPr>
        <w:t>Endwhile</w:t>
      </w:r>
      <w:proofErr w:type="spellEnd"/>
    </w:p>
    <w:p w14:paraId="31C48D44" w14:textId="5DD1C3D7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Assign NODE WITH FILE AND KEY</w:t>
      </w:r>
    </w:p>
    <w:p w14:paraId="5C6C3C0C" w14:textId="322EF603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7C2114">
        <w:rPr>
          <w:rFonts w:cstheme="minorHAnsi"/>
          <w:color w:val="00000A"/>
          <w:sz w:val="24"/>
          <w:szCs w:val="24"/>
        </w:rPr>
        <w:t>Endelse</w:t>
      </w:r>
      <w:proofErr w:type="spellEnd"/>
    </w:p>
    <w:p w14:paraId="3F488A1A" w14:textId="0576B661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7C2114">
        <w:rPr>
          <w:rFonts w:cstheme="minorHAnsi"/>
          <w:color w:val="00000A"/>
          <w:sz w:val="24"/>
          <w:szCs w:val="24"/>
        </w:rPr>
        <w:t>Endelse</w:t>
      </w:r>
      <w:proofErr w:type="spellEnd"/>
    </w:p>
    <w:p w14:paraId="5CE6D6F1" w14:textId="34E74E6A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Apply LOGIC TO PRINT ALL FILES</w:t>
      </w:r>
    </w:p>
    <w:p w14:paraId="1ED0D10A" w14:textId="395CA9BA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For INTEGER SMALLER THAN SIZE OF STRUCTURE, INCREASE SIZE</w:t>
      </w:r>
    </w:p>
    <w:p w14:paraId="4BF03F47" w14:textId="684D0769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 xml:space="preserve">Call </w:t>
      </w:r>
      <w:proofErr w:type="spellStart"/>
      <w:r w:rsidRPr="007C2114">
        <w:rPr>
          <w:rFonts w:cstheme="minorHAnsi"/>
          <w:color w:val="00000A"/>
          <w:sz w:val="24"/>
          <w:szCs w:val="24"/>
        </w:rPr>
        <w:t>displayfile</w:t>
      </w:r>
      <w:proofErr w:type="spellEnd"/>
    </w:p>
    <w:p w14:paraId="5AB86E0B" w14:textId="301E60C9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7C2114">
        <w:rPr>
          <w:rFonts w:cstheme="minorHAnsi"/>
          <w:color w:val="00000A"/>
          <w:sz w:val="24"/>
          <w:szCs w:val="24"/>
        </w:rPr>
        <w:t>Endfor</w:t>
      </w:r>
      <w:proofErr w:type="spellEnd"/>
    </w:p>
    <w:p w14:paraId="7062815F" w14:textId="7992D984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 xml:space="preserve">Calculate KEY FOR </w:t>
      </w:r>
      <w:proofErr w:type="spellStart"/>
      <w:r w:rsidRPr="007C2114">
        <w:rPr>
          <w:rFonts w:cstheme="minorHAnsi"/>
          <w:color w:val="00000A"/>
          <w:sz w:val="24"/>
          <w:szCs w:val="24"/>
        </w:rPr>
        <w:t>fileid</w:t>
      </w:r>
      <w:proofErr w:type="spellEnd"/>
      <w:r w:rsidRPr="007C2114">
        <w:rPr>
          <w:rFonts w:cstheme="minorHAnsi"/>
          <w:color w:val="00000A"/>
          <w:sz w:val="24"/>
          <w:szCs w:val="24"/>
        </w:rPr>
        <w:t xml:space="preserve"> AS STRING FROM OBJECT</w:t>
      </w:r>
    </w:p>
    <w:p w14:paraId="0E0A1080" w14:textId="18976001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Erase MATCH FROM TABLE</w:t>
      </w:r>
    </w:p>
    <w:p w14:paraId="3327C30F" w14:textId="0C20ACBB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Calculate KEY FOR FILE AS STRING FROM OBJECT</w:t>
      </w:r>
    </w:p>
    <w:p w14:paraId="1772F802" w14:textId="7F652A43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Call NODE USING RETRIEVAL KEY</w:t>
      </w:r>
    </w:p>
    <w:p w14:paraId="30A12B3C" w14:textId="67642529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If NO ENTRY FOUND</w:t>
      </w:r>
    </w:p>
    <w:p w14:paraId="320473B7" w14:textId="7BB52575" w:rsidR="00BD60A8" w:rsidRPr="007C2114" w:rsidRDefault="007C2114" w:rsidP="00BD60A8">
      <w:pPr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Return NULL</w:t>
      </w:r>
    </w:p>
    <w:p w14:paraId="6FD801EE" w14:textId="72B02C77" w:rsidR="00BD60A8" w:rsidRPr="007C2114" w:rsidRDefault="007C2114" w:rsidP="00BD6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Endif</w:t>
      </w:r>
    </w:p>
    <w:p w14:paraId="46CE4DFB" w14:textId="78C06C73" w:rsidR="00E614DD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7C2114">
        <w:rPr>
          <w:rFonts w:cstheme="minorHAnsi"/>
          <w:color w:val="00000A"/>
          <w:sz w:val="24"/>
          <w:szCs w:val="24"/>
        </w:rPr>
        <w:t>If NODE MATCHES KEY</w:t>
      </w:r>
    </w:p>
    <w:p w14:paraId="2FA46CC4" w14:textId="51ED7AE3" w:rsidR="00107EEF" w:rsidRPr="007C2114" w:rsidRDefault="00107EEF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</w:p>
    <w:p w14:paraId="1C57D4FC" w14:textId="2617EE77" w:rsidR="00107EEF" w:rsidRPr="007C2114" w:rsidRDefault="007C2114" w:rsidP="00107EEF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Hash table </w:t>
      </w:r>
      <w:proofErr w:type="spellStart"/>
      <w:r w:rsidRPr="007C2114">
        <w:rPr>
          <w:rFonts w:cstheme="minorHAnsi"/>
          <w:sz w:val="24"/>
          <w:szCs w:val="24"/>
        </w:rPr>
        <w:t>psuedocode</w:t>
      </w:r>
      <w:proofErr w:type="spellEnd"/>
      <w:r w:rsidRPr="007C2114">
        <w:rPr>
          <w:rFonts w:cstheme="minorHAnsi"/>
          <w:sz w:val="24"/>
          <w:szCs w:val="24"/>
        </w:rPr>
        <w:t>:</w:t>
      </w:r>
    </w:p>
    <w:p w14:paraId="70928CA1" w14:textId="247905B6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Node POINTER STRUCTURE {</w:t>
      </w:r>
    </w:p>
    <w:p w14:paraId="4129E876" w14:textId="56C7CCF5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Create VARIABLE </w:t>
      </w:r>
      <w:proofErr w:type="spellStart"/>
      <w:r w:rsidRPr="007C2114">
        <w:rPr>
          <w:rFonts w:cstheme="minorHAnsi"/>
          <w:sz w:val="24"/>
          <w:szCs w:val="24"/>
        </w:rPr>
        <w:t>courseid</w:t>
      </w:r>
      <w:proofErr w:type="spellEnd"/>
      <w:r w:rsidRPr="007C2114">
        <w:rPr>
          <w:rFonts w:cstheme="minorHAnsi"/>
          <w:sz w:val="24"/>
          <w:szCs w:val="24"/>
        </w:rPr>
        <w:t xml:space="preserve"> OF TYPE course</w:t>
      </w:r>
    </w:p>
    <w:p w14:paraId="7FC7C6F6" w14:textId="6424451B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Create </w:t>
      </w:r>
      <w:proofErr w:type="spellStart"/>
      <w:r w:rsidRPr="007C2114">
        <w:rPr>
          <w:rFonts w:cstheme="minorHAnsi"/>
          <w:sz w:val="24"/>
          <w:szCs w:val="24"/>
        </w:rPr>
        <w:t>nextnodepointer</w:t>
      </w:r>
      <w:proofErr w:type="spellEnd"/>
    </w:p>
    <w:p w14:paraId="2E28D23D" w14:textId="5C39E2A8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lastRenderedPageBreak/>
        <w:t>}</w:t>
      </w:r>
    </w:p>
    <w:p w14:paraId="6F164633" w14:textId="59F35373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Create node pointer VARIABLE HEAD THAT WILL POINT TO THE HEAD OF THE LIST</w:t>
      </w:r>
    </w:p>
    <w:p w14:paraId="448FFCC7" w14:textId="219F5BBD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Create node pointer VARIABLE TAIL THAT WILL POINT TO THE TAIL OF THE LIST</w:t>
      </w:r>
    </w:p>
    <w:p w14:paraId="62E127A5" w14:textId="7CE682C6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Create </w:t>
      </w:r>
      <w:proofErr w:type="spellStart"/>
      <w:r w:rsidRPr="007C2114">
        <w:rPr>
          <w:rFonts w:cstheme="minorHAnsi"/>
          <w:sz w:val="24"/>
          <w:szCs w:val="24"/>
        </w:rPr>
        <w:t>listsize</w:t>
      </w:r>
      <w:proofErr w:type="spellEnd"/>
      <w:r w:rsidRPr="007C2114">
        <w:rPr>
          <w:rFonts w:cstheme="minorHAnsi"/>
          <w:sz w:val="24"/>
          <w:szCs w:val="24"/>
        </w:rPr>
        <w:t xml:space="preserve"> VARIABLE OF TYPE int</w:t>
      </w:r>
    </w:p>
    <w:p w14:paraId="72BADE79" w14:textId="0B24C2B5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Set HEAD to null</w:t>
      </w:r>
    </w:p>
    <w:p w14:paraId="05F5B9A1" w14:textId="02D60388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Set TAIL to null</w:t>
      </w:r>
    </w:p>
    <w:p w14:paraId="3EDEF7BB" w14:textId="2189786B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2114">
        <w:rPr>
          <w:rFonts w:cstheme="minorHAnsi"/>
          <w:sz w:val="24"/>
          <w:szCs w:val="24"/>
        </w:rPr>
        <w:t>Linkedlist</w:t>
      </w:r>
      <w:proofErr w:type="spellEnd"/>
      <w:r w:rsidRPr="007C2114">
        <w:rPr>
          <w:rFonts w:cstheme="minorHAnsi"/>
          <w:sz w:val="24"/>
          <w:szCs w:val="24"/>
        </w:rPr>
        <w:t xml:space="preserve">::append(COURSE </w:t>
      </w:r>
      <w:proofErr w:type="spellStart"/>
      <w:r w:rsidRPr="007C2114">
        <w:rPr>
          <w:rFonts w:cstheme="minorHAnsi"/>
          <w:sz w:val="24"/>
          <w:szCs w:val="24"/>
        </w:rPr>
        <w:t>appcourse</w:t>
      </w:r>
      <w:proofErr w:type="spellEnd"/>
      <w:r w:rsidRPr="007C2114">
        <w:rPr>
          <w:rFonts w:cstheme="minorHAnsi"/>
          <w:sz w:val="24"/>
          <w:szCs w:val="24"/>
        </w:rPr>
        <w:t>) {</w:t>
      </w:r>
    </w:p>
    <w:p w14:paraId="0AD29B27" w14:textId="1574EF6D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Create new POINTER TEMP OF TYPE node</w:t>
      </w:r>
    </w:p>
    <w:p w14:paraId="4C96CEF4" w14:textId="7EFA29B8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Set COURSEIN TEMP NODE to </w:t>
      </w:r>
      <w:proofErr w:type="spellStart"/>
      <w:r w:rsidRPr="007C2114">
        <w:rPr>
          <w:rFonts w:cstheme="minorHAnsi"/>
          <w:sz w:val="24"/>
          <w:szCs w:val="24"/>
        </w:rPr>
        <w:t>appcourse</w:t>
      </w:r>
      <w:proofErr w:type="spellEnd"/>
    </w:p>
    <w:p w14:paraId="508E51CA" w14:textId="7624B520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Set </w:t>
      </w:r>
      <w:proofErr w:type="spellStart"/>
      <w:r w:rsidRPr="007C2114">
        <w:rPr>
          <w:rFonts w:cstheme="minorHAnsi"/>
          <w:sz w:val="24"/>
          <w:szCs w:val="24"/>
        </w:rPr>
        <w:t>nextnodepointer</w:t>
      </w:r>
      <w:proofErr w:type="spellEnd"/>
      <w:r w:rsidRPr="007C2114">
        <w:rPr>
          <w:rFonts w:cstheme="minorHAnsi"/>
          <w:sz w:val="24"/>
          <w:szCs w:val="24"/>
        </w:rPr>
        <w:t xml:space="preserve"> IN TEMP NODE to null</w:t>
      </w:r>
    </w:p>
    <w:p w14:paraId="7EE4827A" w14:textId="7D6C04FF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If HEAD equals null then {</w:t>
      </w:r>
    </w:p>
    <w:p w14:paraId="1F6E8932" w14:textId="4ABFD52A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Set HEAD to TEMP</w:t>
      </w:r>
    </w:p>
    <w:p w14:paraId="6E91F4D7" w14:textId="03D56518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Set TAIL to TEMP</w:t>
      </w:r>
    </w:p>
    <w:p w14:paraId="706AC65A" w14:textId="0A050402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}</w:t>
      </w:r>
    </w:p>
    <w:p w14:paraId="4B485A6A" w14:textId="45D80827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Else{</w:t>
      </w:r>
    </w:p>
    <w:p w14:paraId="31C167C1" w14:textId="15D1CB3A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Set </w:t>
      </w:r>
      <w:proofErr w:type="spellStart"/>
      <w:r w:rsidRPr="007C2114">
        <w:rPr>
          <w:rFonts w:cstheme="minorHAnsi"/>
          <w:sz w:val="24"/>
          <w:szCs w:val="24"/>
        </w:rPr>
        <w:t>nextnodepointer</w:t>
      </w:r>
      <w:proofErr w:type="spellEnd"/>
      <w:r w:rsidRPr="007C2114">
        <w:rPr>
          <w:rFonts w:cstheme="minorHAnsi"/>
          <w:sz w:val="24"/>
          <w:szCs w:val="24"/>
        </w:rPr>
        <w:t xml:space="preserve"> IN TAIL to TEMP</w:t>
      </w:r>
    </w:p>
    <w:p w14:paraId="63B62962" w14:textId="1B1C8397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Set TAIL to TEMP</w:t>
      </w:r>
    </w:p>
    <w:p w14:paraId="5E5E7F5F" w14:textId="51E33AC9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}</w:t>
      </w:r>
    </w:p>
    <w:p w14:paraId="6A49597E" w14:textId="71403B81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Increment </w:t>
      </w:r>
      <w:proofErr w:type="spellStart"/>
      <w:r w:rsidRPr="007C2114">
        <w:rPr>
          <w:rFonts w:cstheme="minorHAnsi"/>
          <w:sz w:val="24"/>
          <w:szCs w:val="24"/>
        </w:rPr>
        <w:t>listsize</w:t>
      </w:r>
      <w:proofErr w:type="spellEnd"/>
      <w:r w:rsidRPr="007C2114">
        <w:rPr>
          <w:rFonts w:cstheme="minorHAnsi"/>
          <w:sz w:val="24"/>
          <w:szCs w:val="24"/>
        </w:rPr>
        <w:t xml:space="preserve"> BY ONE</w:t>
      </w:r>
    </w:p>
    <w:p w14:paraId="1AFB2BE4" w14:textId="1B6D3588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}</w:t>
      </w:r>
    </w:p>
    <w:p w14:paraId="30CF79A2" w14:textId="1DF6EA3A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2114">
        <w:rPr>
          <w:rFonts w:cstheme="minorHAnsi"/>
          <w:sz w:val="24"/>
          <w:szCs w:val="24"/>
        </w:rPr>
        <w:t>Linkedlist</w:t>
      </w:r>
      <w:proofErr w:type="spellEnd"/>
      <w:r w:rsidRPr="007C2114">
        <w:rPr>
          <w:rFonts w:cstheme="minorHAnsi"/>
          <w:sz w:val="24"/>
          <w:szCs w:val="24"/>
        </w:rPr>
        <w:t>::prepend(</w:t>
      </w:r>
      <w:proofErr w:type="spellStart"/>
      <w:r w:rsidRPr="007C2114">
        <w:rPr>
          <w:rFonts w:cstheme="minorHAnsi"/>
          <w:sz w:val="24"/>
          <w:szCs w:val="24"/>
        </w:rPr>
        <w:t>courseprecourse</w:t>
      </w:r>
      <w:proofErr w:type="spellEnd"/>
      <w:r w:rsidRPr="007C2114">
        <w:rPr>
          <w:rFonts w:cstheme="minorHAnsi"/>
          <w:sz w:val="24"/>
          <w:szCs w:val="24"/>
        </w:rPr>
        <w:t>) {</w:t>
      </w:r>
    </w:p>
    <w:p w14:paraId="227A1159" w14:textId="0AF685A4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Create new pointer TEMP OF TYPE node</w:t>
      </w:r>
    </w:p>
    <w:p w14:paraId="3FF84079" w14:textId="51C69959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Set COURSEIN TEMP NODE to </w:t>
      </w:r>
      <w:proofErr w:type="spellStart"/>
      <w:r w:rsidRPr="007C2114">
        <w:rPr>
          <w:rFonts w:cstheme="minorHAnsi"/>
          <w:sz w:val="24"/>
          <w:szCs w:val="24"/>
        </w:rPr>
        <w:t>precourse</w:t>
      </w:r>
      <w:proofErr w:type="spellEnd"/>
    </w:p>
    <w:p w14:paraId="31CE4430" w14:textId="66D5357A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Set </w:t>
      </w:r>
      <w:proofErr w:type="spellStart"/>
      <w:r w:rsidRPr="007C2114">
        <w:rPr>
          <w:rFonts w:cstheme="minorHAnsi"/>
          <w:sz w:val="24"/>
          <w:szCs w:val="24"/>
        </w:rPr>
        <w:t>nextnodepointer</w:t>
      </w:r>
      <w:proofErr w:type="spellEnd"/>
      <w:r w:rsidRPr="007C2114">
        <w:rPr>
          <w:rFonts w:cstheme="minorHAnsi"/>
          <w:sz w:val="24"/>
          <w:szCs w:val="24"/>
        </w:rPr>
        <w:t xml:space="preserve"> IN TEMP NODE to null</w:t>
      </w:r>
    </w:p>
    <w:p w14:paraId="511AC44C" w14:textId="23C84AF1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Set </w:t>
      </w:r>
      <w:proofErr w:type="spellStart"/>
      <w:r w:rsidRPr="007C2114">
        <w:rPr>
          <w:rFonts w:cstheme="minorHAnsi"/>
          <w:sz w:val="24"/>
          <w:szCs w:val="24"/>
        </w:rPr>
        <w:t>nextnodepointer</w:t>
      </w:r>
      <w:proofErr w:type="spellEnd"/>
      <w:r w:rsidRPr="007C2114">
        <w:rPr>
          <w:rFonts w:cstheme="minorHAnsi"/>
          <w:sz w:val="24"/>
          <w:szCs w:val="24"/>
        </w:rPr>
        <w:t xml:space="preserve"> IN TEMP to HEAD</w:t>
      </w:r>
    </w:p>
    <w:p w14:paraId="0AE96FCE" w14:textId="6BE9D4B7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Set HEAD TO TEMP;</w:t>
      </w:r>
    </w:p>
    <w:p w14:paraId="3872DD4C" w14:textId="774BD88C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Increment </w:t>
      </w:r>
      <w:proofErr w:type="spellStart"/>
      <w:r w:rsidRPr="007C2114">
        <w:rPr>
          <w:rFonts w:cstheme="minorHAnsi"/>
          <w:sz w:val="24"/>
          <w:szCs w:val="24"/>
        </w:rPr>
        <w:t>listsize</w:t>
      </w:r>
      <w:proofErr w:type="spellEnd"/>
      <w:r w:rsidRPr="007C2114">
        <w:rPr>
          <w:rFonts w:cstheme="minorHAnsi"/>
          <w:sz w:val="24"/>
          <w:szCs w:val="24"/>
        </w:rPr>
        <w:t xml:space="preserve"> BY ONE</w:t>
      </w:r>
    </w:p>
    <w:p w14:paraId="29A06D93" w14:textId="38741BAC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}</w:t>
      </w:r>
    </w:p>
    <w:p w14:paraId="0A986664" w14:textId="01CED635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2114">
        <w:rPr>
          <w:rFonts w:cstheme="minorHAnsi"/>
          <w:sz w:val="24"/>
          <w:szCs w:val="24"/>
        </w:rPr>
        <w:t>Linkedlist</w:t>
      </w:r>
      <w:proofErr w:type="spellEnd"/>
      <w:r w:rsidRPr="007C2114">
        <w:rPr>
          <w:rFonts w:cstheme="minorHAnsi"/>
          <w:sz w:val="24"/>
          <w:szCs w:val="24"/>
        </w:rPr>
        <w:t>::</w:t>
      </w:r>
      <w:proofErr w:type="spellStart"/>
      <w:r w:rsidRPr="007C2114">
        <w:rPr>
          <w:rFonts w:cstheme="minorHAnsi"/>
          <w:sz w:val="24"/>
          <w:szCs w:val="24"/>
        </w:rPr>
        <w:t>printlist</w:t>
      </w:r>
      <w:proofErr w:type="spellEnd"/>
      <w:r w:rsidRPr="007C2114">
        <w:rPr>
          <w:rFonts w:cstheme="minorHAnsi"/>
          <w:sz w:val="24"/>
          <w:szCs w:val="24"/>
        </w:rPr>
        <w:t>() {</w:t>
      </w:r>
    </w:p>
    <w:p w14:paraId="139CB078" w14:textId="4CDA20CC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Create new pointer TEMP OF TYPE node</w:t>
      </w:r>
    </w:p>
    <w:p w14:paraId="7D2AB086" w14:textId="2A9453C8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Set TEMP to HEAD OF THE LIST</w:t>
      </w:r>
    </w:p>
    <w:p w14:paraId="69C30913" w14:textId="2F5D286B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While (TEMP is not null) do {</w:t>
      </w:r>
    </w:p>
    <w:p w14:paraId="7A401C9A" w14:textId="3E10FAE3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Print </w:t>
      </w:r>
      <w:proofErr w:type="spellStart"/>
      <w:r w:rsidRPr="007C2114">
        <w:rPr>
          <w:rFonts w:cstheme="minorHAnsi"/>
          <w:sz w:val="24"/>
          <w:szCs w:val="24"/>
        </w:rPr>
        <w:t>courseid</w:t>
      </w:r>
      <w:proofErr w:type="spellEnd"/>
      <w:r w:rsidRPr="007C2114">
        <w:rPr>
          <w:rFonts w:cstheme="minorHAnsi"/>
          <w:sz w:val="24"/>
          <w:szCs w:val="24"/>
        </w:rPr>
        <w:t xml:space="preserve">, </w:t>
      </w:r>
      <w:proofErr w:type="spellStart"/>
      <w:r w:rsidRPr="007C2114">
        <w:rPr>
          <w:rFonts w:cstheme="minorHAnsi"/>
          <w:sz w:val="24"/>
          <w:szCs w:val="24"/>
        </w:rPr>
        <w:t>coursetitle</w:t>
      </w:r>
      <w:proofErr w:type="spellEnd"/>
      <w:r w:rsidRPr="007C2114">
        <w:rPr>
          <w:rFonts w:cstheme="minorHAnsi"/>
          <w:sz w:val="24"/>
          <w:szCs w:val="24"/>
        </w:rPr>
        <w:t xml:space="preserve">, </w:t>
      </w:r>
      <w:proofErr w:type="spellStart"/>
      <w:r w:rsidRPr="007C2114">
        <w:rPr>
          <w:rFonts w:cstheme="minorHAnsi"/>
          <w:sz w:val="24"/>
          <w:szCs w:val="24"/>
        </w:rPr>
        <w:t>courseamount</w:t>
      </w:r>
      <w:proofErr w:type="spellEnd"/>
      <w:r w:rsidRPr="007C2114">
        <w:rPr>
          <w:rFonts w:cstheme="minorHAnsi"/>
          <w:sz w:val="24"/>
          <w:szCs w:val="24"/>
        </w:rPr>
        <w:t xml:space="preserve">, </w:t>
      </w:r>
      <w:proofErr w:type="spellStart"/>
      <w:r w:rsidRPr="007C2114">
        <w:rPr>
          <w:rFonts w:cstheme="minorHAnsi"/>
          <w:sz w:val="24"/>
          <w:szCs w:val="24"/>
        </w:rPr>
        <w:t>coursefund</w:t>
      </w:r>
      <w:proofErr w:type="spellEnd"/>
      <w:r w:rsidRPr="007C2114">
        <w:rPr>
          <w:rFonts w:cstheme="minorHAnsi"/>
          <w:sz w:val="24"/>
          <w:szCs w:val="24"/>
        </w:rPr>
        <w:t xml:space="preserve"> FROM TEMP</w:t>
      </w:r>
    </w:p>
    <w:p w14:paraId="08964612" w14:textId="1BD484D5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Set TEMP to TEMP’S </w:t>
      </w:r>
      <w:proofErr w:type="spellStart"/>
      <w:r w:rsidRPr="007C2114">
        <w:rPr>
          <w:rFonts w:cstheme="minorHAnsi"/>
          <w:sz w:val="24"/>
          <w:szCs w:val="24"/>
        </w:rPr>
        <w:t>nextnodepointer</w:t>
      </w:r>
      <w:proofErr w:type="spellEnd"/>
    </w:p>
    <w:p w14:paraId="080AD96A" w14:textId="42BE14D4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2114">
        <w:rPr>
          <w:rFonts w:cstheme="minorHAnsi"/>
          <w:sz w:val="24"/>
          <w:szCs w:val="24"/>
        </w:rPr>
        <w:t>Linkedlist</w:t>
      </w:r>
      <w:proofErr w:type="spellEnd"/>
      <w:r w:rsidRPr="007C2114">
        <w:rPr>
          <w:rFonts w:cstheme="minorHAnsi"/>
          <w:sz w:val="24"/>
          <w:szCs w:val="24"/>
        </w:rPr>
        <w:t xml:space="preserve">::remove(STRING </w:t>
      </w:r>
      <w:proofErr w:type="spellStart"/>
      <w:r w:rsidRPr="007C2114">
        <w:rPr>
          <w:rFonts w:cstheme="minorHAnsi"/>
          <w:sz w:val="24"/>
          <w:szCs w:val="24"/>
        </w:rPr>
        <w:t>courseid</w:t>
      </w:r>
      <w:proofErr w:type="spellEnd"/>
      <w:r w:rsidRPr="007C2114">
        <w:rPr>
          <w:rFonts w:cstheme="minorHAnsi"/>
          <w:sz w:val="24"/>
          <w:szCs w:val="24"/>
        </w:rPr>
        <w:t>){</w:t>
      </w:r>
    </w:p>
    <w:p w14:paraId="234365D1" w14:textId="40ADCAAE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Create new pointer CURRENT OF TYPE node</w:t>
      </w:r>
    </w:p>
    <w:p w14:paraId="6BA5C024" w14:textId="0CE22CCB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Create new pointer PREVIOUS OF TYPE node</w:t>
      </w:r>
    </w:p>
    <w:p w14:paraId="50C90E47" w14:textId="4D729F7B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Set CURRENT to HEAD</w:t>
      </w:r>
    </w:p>
    <w:p w14:paraId="4C359488" w14:textId="2A2B1E5F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While (CURRENT is not null) do {</w:t>
      </w:r>
    </w:p>
    <w:p w14:paraId="3E8FFDF9" w14:textId="6103A6DA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If (</w:t>
      </w:r>
      <w:proofErr w:type="spellStart"/>
      <w:r w:rsidRPr="007C2114">
        <w:rPr>
          <w:rFonts w:cstheme="minorHAnsi"/>
          <w:sz w:val="24"/>
          <w:szCs w:val="24"/>
        </w:rPr>
        <w:t>courseid</w:t>
      </w:r>
      <w:proofErr w:type="spellEnd"/>
      <w:r w:rsidRPr="007C2114">
        <w:rPr>
          <w:rFonts w:cstheme="minorHAnsi"/>
          <w:sz w:val="24"/>
          <w:szCs w:val="24"/>
        </w:rPr>
        <w:t xml:space="preserve"> IN CURRENT equals </w:t>
      </w:r>
      <w:proofErr w:type="spellStart"/>
      <w:r w:rsidRPr="007C2114">
        <w:rPr>
          <w:rFonts w:cstheme="minorHAnsi"/>
          <w:sz w:val="24"/>
          <w:szCs w:val="24"/>
        </w:rPr>
        <w:t>courseid</w:t>
      </w:r>
      <w:proofErr w:type="spellEnd"/>
      <w:r w:rsidRPr="007C2114">
        <w:rPr>
          <w:rFonts w:cstheme="minorHAnsi"/>
          <w:sz w:val="24"/>
          <w:szCs w:val="24"/>
        </w:rPr>
        <w:t>) then {</w:t>
      </w:r>
    </w:p>
    <w:p w14:paraId="350F07C2" w14:textId="513986AD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Set PREVIOUS’ </w:t>
      </w:r>
      <w:proofErr w:type="spellStart"/>
      <w:r w:rsidRPr="007C2114">
        <w:rPr>
          <w:rFonts w:cstheme="minorHAnsi"/>
          <w:sz w:val="24"/>
          <w:szCs w:val="24"/>
        </w:rPr>
        <w:t>nextnodepointer</w:t>
      </w:r>
      <w:proofErr w:type="spellEnd"/>
      <w:r w:rsidRPr="007C2114">
        <w:rPr>
          <w:rFonts w:cstheme="minorHAnsi"/>
          <w:sz w:val="24"/>
          <w:szCs w:val="24"/>
        </w:rPr>
        <w:t xml:space="preserve"> to CURRENT’S </w:t>
      </w:r>
      <w:proofErr w:type="spellStart"/>
      <w:r w:rsidRPr="007C2114">
        <w:rPr>
          <w:rFonts w:cstheme="minorHAnsi"/>
          <w:sz w:val="24"/>
          <w:szCs w:val="24"/>
        </w:rPr>
        <w:t>nextnodepointer</w:t>
      </w:r>
      <w:proofErr w:type="spellEnd"/>
    </w:p>
    <w:p w14:paraId="1CA97033" w14:textId="6FFBC9A7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Break </w:t>
      </w:r>
    </w:p>
    <w:p w14:paraId="2B421C63" w14:textId="7266CA2F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}</w:t>
      </w:r>
    </w:p>
    <w:p w14:paraId="2247BCDC" w14:textId="61E473C2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Set PREVIOUS to CURRENT</w:t>
      </w:r>
    </w:p>
    <w:p w14:paraId="352514EC" w14:textId="62700B80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Set CURRENT to CURRENT’S </w:t>
      </w:r>
      <w:proofErr w:type="spellStart"/>
      <w:r w:rsidRPr="007C2114">
        <w:rPr>
          <w:rFonts w:cstheme="minorHAnsi"/>
          <w:sz w:val="24"/>
          <w:szCs w:val="24"/>
        </w:rPr>
        <w:t>nextnodepointer</w:t>
      </w:r>
      <w:proofErr w:type="spellEnd"/>
    </w:p>
    <w:p w14:paraId="6AA062C5" w14:textId="62BAE848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}</w:t>
      </w:r>
    </w:p>
    <w:p w14:paraId="25FA12E2" w14:textId="2A8F7028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2114">
        <w:rPr>
          <w:rFonts w:cstheme="minorHAnsi"/>
          <w:sz w:val="24"/>
          <w:szCs w:val="24"/>
        </w:rPr>
        <w:lastRenderedPageBreak/>
        <w:t>Deincrument</w:t>
      </w:r>
      <w:proofErr w:type="spellEnd"/>
      <w:r w:rsidRPr="007C2114">
        <w:rPr>
          <w:rFonts w:cstheme="minorHAnsi"/>
          <w:sz w:val="24"/>
          <w:szCs w:val="24"/>
        </w:rPr>
        <w:t xml:space="preserve"> </w:t>
      </w:r>
      <w:proofErr w:type="spellStart"/>
      <w:r w:rsidRPr="007C2114">
        <w:rPr>
          <w:rFonts w:cstheme="minorHAnsi"/>
          <w:sz w:val="24"/>
          <w:szCs w:val="24"/>
        </w:rPr>
        <w:t>listsize</w:t>
      </w:r>
      <w:proofErr w:type="spellEnd"/>
    </w:p>
    <w:p w14:paraId="05B3307C" w14:textId="086B6A6C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}</w:t>
      </w:r>
    </w:p>
    <w:p w14:paraId="4657CA5B" w14:textId="6CBC05A5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2114">
        <w:rPr>
          <w:rFonts w:cstheme="minorHAnsi"/>
          <w:sz w:val="24"/>
          <w:szCs w:val="24"/>
        </w:rPr>
        <w:t>Linkedlist</w:t>
      </w:r>
      <w:proofErr w:type="spellEnd"/>
      <w:r w:rsidRPr="007C2114">
        <w:rPr>
          <w:rFonts w:cstheme="minorHAnsi"/>
          <w:sz w:val="24"/>
          <w:szCs w:val="24"/>
        </w:rPr>
        <w:t xml:space="preserve">::search(STRING </w:t>
      </w:r>
      <w:proofErr w:type="spellStart"/>
      <w:r w:rsidRPr="007C2114">
        <w:rPr>
          <w:rFonts w:cstheme="minorHAnsi"/>
          <w:sz w:val="24"/>
          <w:szCs w:val="24"/>
        </w:rPr>
        <w:t>courseid</w:t>
      </w:r>
      <w:proofErr w:type="spellEnd"/>
      <w:r w:rsidRPr="007C2114">
        <w:rPr>
          <w:rFonts w:cstheme="minorHAnsi"/>
          <w:sz w:val="24"/>
          <w:szCs w:val="24"/>
        </w:rPr>
        <w:t>) {</w:t>
      </w:r>
    </w:p>
    <w:p w14:paraId="30FADF93" w14:textId="77640DD9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Create new pointer TEMP OF TYPE node</w:t>
      </w:r>
    </w:p>
    <w:p w14:paraId="235FCE11" w14:textId="0726F781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Set TEMP to HEAD;</w:t>
      </w:r>
    </w:p>
    <w:p w14:paraId="2D71167A" w14:textId="63584155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Create VARIABLE COURSEOF TYPE course</w:t>
      </w:r>
    </w:p>
    <w:p w14:paraId="667817EA" w14:textId="6C46EEBB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While ( TEMP is not null) do {</w:t>
      </w:r>
    </w:p>
    <w:p w14:paraId="283A64CB" w14:textId="31C1BC2D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If(</w:t>
      </w:r>
      <w:proofErr w:type="spellStart"/>
      <w:r w:rsidRPr="007C2114">
        <w:rPr>
          <w:rFonts w:cstheme="minorHAnsi"/>
          <w:sz w:val="24"/>
          <w:szCs w:val="24"/>
        </w:rPr>
        <w:t>courseid</w:t>
      </w:r>
      <w:proofErr w:type="spellEnd"/>
      <w:r w:rsidRPr="007C2114">
        <w:rPr>
          <w:rFonts w:cstheme="minorHAnsi"/>
          <w:sz w:val="24"/>
          <w:szCs w:val="24"/>
        </w:rPr>
        <w:t xml:space="preserve"> IN TEMP equals </w:t>
      </w:r>
      <w:proofErr w:type="spellStart"/>
      <w:r w:rsidRPr="007C2114">
        <w:rPr>
          <w:rFonts w:cstheme="minorHAnsi"/>
          <w:sz w:val="24"/>
          <w:szCs w:val="24"/>
        </w:rPr>
        <w:t>courseid</w:t>
      </w:r>
      <w:proofErr w:type="spellEnd"/>
      <w:r w:rsidRPr="007C2114">
        <w:rPr>
          <w:rFonts w:cstheme="minorHAnsi"/>
          <w:sz w:val="24"/>
          <w:szCs w:val="24"/>
        </w:rPr>
        <w:t>) then {</w:t>
      </w:r>
    </w:p>
    <w:p w14:paraId="63399217" w14:textId="5D83B80E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Set </w:t>
      </w:r>
      <w:proofErr w:type="spellStart"/>
      <w:r w:rsidRPr="007C2114">
        <w:rPr>
          <w:rFonts w:cstheme="minorHAnsi"/>
          <w:sz w:val="24"/>
          <w:szCs w:val="24"/>
        </w:rPr>
        <w:t>courseto</w:t>
      </w:r>
      <w:proofErr w:type="spellEnd"/>
      <w:r w:rsidRPr="007C2114">
        <w:rPr>
          <w:rFonts w:cstheme="minorHAnsi"/>
          <w:sz w:val="24"/>
          <w:szCs w:val="24"/>
        </w:rPr>
        <w:t xml:space="preserve"> COURSEIN TEMP</w:t>
      </w:r>
    </w:p>
    <w:p w14:paraId="32A66E19" w14:textId="1F5CC344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Break </w:t>
      </w:r>
    </w:p>
    <w:p w14:paraId="35DA8495" w14:textId="7CF429B2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}</w:t>
      </w:r>
    </w:p>
    <w:p w14:paraId="1B1D1741" w14:textId="73308C8D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Else {</w:t>
      </w:r>
    </w:p>
    <w:p w14:paraId="4611EB42" w14:textId="7EDA9E84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Set TEMP to </w:t>
      </w:r>
      <w:proofErr w:type="spellStart"/>
      <w:r w:rsidRPr="007C2114">
        <w:rPr>
          <w:rFonts w:cstheme="minorHAnsi"/>
          <w:sz w:val="24"/>
          <w:szCs w:val="24"/>
        </w:rPr>
        <w:t>nextnodepointer</w:t>
      </w:r>
      <w:proofErr w:type="spellEnd"/>
      <w:r w:rsidRPr="007C2114">
        <w:rPr>
          <w:rFonts w:cstheme="minorHAnsi"/>
          <w:sz w:val="24"/>
          <w:szCs w:val="24"/>
        </w:rPr>
        <w:t xml:space="preserve"> IN TEMP</w:t>
      </w:r>
    </w:p>
    <w:p w14:paraId="387B2A3B" w14:textId="466E96B4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}</w:t>
      </w:r>
    </w:p>
    <w:p w14:paraId="680FD872" w14:textId="337C42EF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Return COURSE;</w:t>
      </w:r>
    </w:p>
    <w:p w14:paraId="42EF8466" w14:textId="7636FCD2" w:rsidR="00107EEF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}</w:t>
      </w:r>
    </w:p>
    <w:p w14:paraId="43ECB5E8" w14:textId="7750699A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Insert(</w:t>
      </w:r>
      <w:proofErr w:type="spellStart"/>
      <w:r w:rsidRPr="007C2114">
        <w:rPr>
          <w:rFonts w:cstheme="minorHAnsi"/>
          <w:sz w:val="24"/>
          <w:szCs w:val="24"/>
        </w:rPr>
        <w:t>root,</w:t>
      </w:r>
      <w:r>
        <w:rPr>
          <w:rFonts w:cstheme="minorHAnsi"/>
          <w:sz w:val="24"/>
          <w:szCs w:val="24"/>
        </w:rPr>
        <w:t>course</w:t>
      </w:r>
      <w:proofErr w:type="spellEnd"/>
      <w:r w:rsidRPr="007C2114">
        <w:rPr>
          <w:rFonts w:cstheme="minorHAnsi"/>
          <w:sz w:val="24"/>
          <w:szCs w:val="24"/>
        </w:rPr>
        <w:t>)</w:t>
      </w:r>
    </w:p>
    <w:p w14:paraId="6B0B6BDB" w14:textId="6795FC73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color w:val="000000"/>
          <w:sz w:val="24"/>
          <w:szCs w:val="24"/>
        </w:rPr>
        <w:t xml:space="preserve"> If root = null</w:t>
      </w:r>
    </w:p>
    <w:p w14:paraId="3035A3F3" w14:textId="718945E3" w:rsidR="007C2114" w:rsidRPr="007C2114" w:rsidRDefault="007C2114" w:rsidP="007C2114">
      <w:pPr>
        <w:rPr>
          <w:rFonts w:cstheme="minorHAnsi"/>
          <w:color w:val="000000"/>
          <w:sz w:val="24"/>
          <w:szCs w:val="24"/>
        </w:rPr>
      </w:pPr>
      <w:r w:rsidRPr="007C2114">
        <w:rPr>
          <w:rFonts w:cstheme="minorHAnsi"/>
          <w:color w:val="000000"/>
          <w:sz w:val="24"/>
          <w:szCs w:val="24"/>
        </w:rPr>
        <w:t xml:space="preserve"> Set node -&gt; </w:t>
      </w:r>
      <w:proofErr w:type="spellStart"/>
      <w:r w:rsidRPr="007C2114">
        <w:rPr>
          <w:rFonts w:cstheme="minorHAnsi"/>
          <w:color w:val="000000"/>
          <w:sz w:val="24"/>
          <w:szCs w:val="24"/>
        </w:rPr>
        <w:t>new</w:t>
      </w:r>
      <w:r>
        <w:rPr>
          <w:rFonts w:cstheme="minorHAnsi"/>
          <w:color w:val="000000"/>
          <w:sz w:val="24"/>
          <w:szCs w:val="24"/>
        </w:rPr>
        <w:t>course</w:t>
      </w:r>
      <w:proofErr w:type="spellEnd"/>
      <w:r w:rsidRPr="007C2114">
        <w:rPr>
          <w:rFonts w:cstheme="minorHAnsi"/>
          <w:color w:val="000000"/>
          <w:sz w:val="24"/>
          <w:szCs w:val="24"/>
        </w:rPr>
        <w:t xml:space="preserve"> = new node(</w:t>
      </w:r>
      <w:r>
        <w:rPr>
          <w:rFonts w:cstheme="minorHAnsi"/>
          <w:color w:val="000000"/>
          <w:sz w:val="24"/>
          <w:szCs w:val="24"/>
        </w:rPr>
        <w:t>course</w:t>
      </w:r>
      <w:r w:rsidRPr="007C2114">
        <w:rPr>
          <w:rFonts w:cstheme="minorHAnsi"/>
          <w:color w:val="000000"/>
          <w:sz w:val="24"/>
          <w:szCs w:val="24"/>
        </w:rPr>
        <w:t xml:space="preserve">)  </w:t>
      </w:r>
    </w:p>
    <w:p w14:paraId="14DF70A1" w14:textId="68EDA7F2" w:rsidR="007C2114" w:rsidRPr="007C2114" w:rsidRDefault="007C2114" w:rsidP="007C2114">
      <w:pPr>
        <w:rPr>
          <w:rFonts w:cstheme="minorHAnsi"/>
          <w:color w:val="000000"/>
          <w:sz w:val="24"/>
          <w:szCs w:val="24"/>
        </w:rPr>
      </w:pPr>
      <w:proofErr w:type="spellStart"/>
      <w:r w:rsidRPr="007C2114">
        <w:rPr>
          <w:rFonts w:cstheme="minorHAnsi"/>
          <w:color w:val="000000"/>
          <w:sz w:val="24"/>
          <w:szCs w:val="24"/>
        </w:rPr>
        <w:t>New</w:t>
      </w:r>
      <w:r>
        <w:rPr>
          <w:rFonts w:cstheme="minorHAnsi"/>
          <w:color w:val="000000"/>
          <w:sz w:val="24"/>
          <w:szCs w:val="24"/>
        </w:rPr>
        <w:t>course</w:t>
      </w:r>
      <w:proofErr w:type="spellEnd"/>
      <w:r w:rsidRPr="007C2114">
        <w:rPr>
          <w:rFonts w:cstheme="minorHAnsi"/>
          <w:color w:val="000000"/>
          <w:sz w:val="24"/>
          <w:szCs w:val="24"/>
        </w:rPr>
        <w:t>-&gt;left = null;</w:t>
      </w:r>
    </w:p>
    <w:p w14:paraId="5AF091AD" w14:textId="36FE7C9B" w:rsidR="007C2114" w:rsidRPr="007C2114" w:rsidRDefault="007C2114" w:rsidP="007C2114">
      <w:pPr>
        <w:rPr>
          <w:rFonts w:cstheme="minorHAnsi"/>
          <w:color w:val="000000"/>
          <w:sz w:val="24"/>
          <w:szCs w:val="24"/>
        </w:rPr>
      </w:pPr>
      <w:proofErr w:type="spellStart"/>
      <w:r w:rsidRPr="007C2114">
        <w:rPr>
          <w:rFonts w:cstheme="minorHAnsi"/>
          <w:color w:val="000000"/>
          <w:sz w:val="24"/>
          <w:szCs w:val="24"/>
        </w:rPr>
        <w:t>New</w:t>
      </w:r>
      <w:r>
        <w:rPr>
          <w:rFonts w:cstheme="minorHAnsi"/>
          <w:color w:val="000000"/>
          <w:sz w:val="24"/>
          <w:szCs w:val="24"/>
        </w:rPr>
        <w:t>course</w:t>
      </w:r>
      <w:proofErr w:type="spellEnd"/>
      <w:r w:rsidRPr="007C2114">
        <w:rPr>
          <w:rFonts w:cstheme="minorHAnsi"/>
          <w:color w:val="000000"/>
          <w:sz w:val="24"/>
          <w:szCs w:val="24"/>
        </w:rPr>
        <w:t xml:space="preserve"> -&gt; right = null;</w:t>
      </w:r>
    </w:p>
    <w:p w14:paraId="5A1174BC" w14:textId="61D53C27" w:rsidR="007C2114" w:rsidRPr="007C2114" w:rsidRDefault="007C2114" w:rsidP="007C2114">
      <w:pPr>
        <w:rPr>
          <w:rFonts w:cstheme="minorHAnsi"/>
          <w:color w:val="000000"/>
          <w:sz w:val="24"/>
          <w:szCs w:val="24"/>
        </w:rPr>
      </w:pPr>
      <w:r w:rsidRPr="007C2114">
        <w:rPr>
          <w:rFonts w:cstheme="minorHAnsi"/>
          <w:color w:val="000000"/>
          <w:sz w:val="24"/>
          <w:szCs w:val="24"/>
        </w:rPr>
        <w:t xml:space="preserve">Root = </w:t>
      </w:r>
      <w:proofErr w:type="spellStart"/>
      <w:r w:rsidRPr="007C2114">
        <w:rPr>
          <w:rFonts w:cstheme="minorHAnsi"/>
          <w:color w:val="000000"/>
          <w:sz w:val="24"/>
          <w:szCs w:val="24"/>
        </w:rPr>
        <w:t>new</w:t>
      </w:r>
      <w:r>
        <w:rPr>
          <w:rFonts w:cstheme="minorHAnsi"/>
          <w:color w:val="000000"/>
          <w:sz w:val="24"/>
          <w:szCs w:val="24"/>
        </w:rPr>
        <w:t>course</w:t>
      </w:r>
      <w:proofErr w:type="spellEnd"/>
    </w:p>
    <w:p w14:paraId="6AB836CC" w14:textId="3BE29539" w:rsidR="007C2114" w:rsidRPr="007C2114" w:rsidRDefault="007C2114" w:rsidP="007C2114">
      <w:pPr>
        <w:rPr>
          <w:rFonts w:cstheme="minorHAnsi"/>
          <w:color w:val="000000"/>
          <w:sz w:val="24"/>
          <w:szCs w:val="24"/>
        </w:rPr>
      </w:pPr>
      <w:r w:rsidRPr="007C2114">
        <w:rPr>
          <w:rFonts w:cstheme="minorHAnsi"/>
          <w:color w:val="000000"/>
          <w:sz w:val="24"/>
          <w:szCs w:val="24"/>
        </w:rPr>
        <w:t>Else</w:t>
      </w:r>
    </w:p>
    <w:p w14:paraId="381B1C88" w14:textId="38ED850C" w:rsidR="007C2114" w:rsidRPr="007C2114" w:rsidRDefault="007C2114" w:rsidP="007C2114">
      <w:pPr>
        <w:rPr>
          <w:rFonts w:cstheme="minorHAnsi"/>
          <w:color w:val="000000"/>
          <w:sz w:val="24"/>
          <w:szCs w:val="24"/>
        </w:rPr>
      </w:pPr>
      <w:r w:rsidRPr="007C2114">
        <w:rPr>
          <w:rFonts w:cstheme="minorHAnsi"/>
          <w:color w:val="000000"/>
          <w:sz w:val="24"/>
          <w:szCs w:val="24"/>
        </w:rPr>
        <w:t>Insert node(</w:t>
      </w:r>
      <w:proofErr w:type="spellStart"/>
      <w:r w:rsidRPr="007C2114">
        <w:rPr>
          <w:rFonts w:cstheme="minorHAnsi"/>
          <w:color w:val="000000"/>
          <w:sz w:val="24"/>
          <w:szCs w:val="24"/>
        </w:rPr>
        <w:t>root,</w:t>
      </w:r>
      <w:r>
        <w:rPr>
          <w:rFonts w:cstheme="minorHAnsi"/>
          <w:color w:val="000000"/>
          <w:sz w:val="24"/>
          <w:szCs w:val="24"/>
        </w:rPr>
        <w:t>course</w:t>
      </w:r>
      <w:proofErr w:type="spellEnd"/>
      <w:r w:rsidRPr="007C2114">
        <w:rPr>
          <w:rFonts w:cstheme="minorHAnsi"/>
          <w:color w:val="000000"/>
          <w:sz w:val="24"/>
          <w:szCs w:val="24"/>
        </w:rPr>
        <w:t>)</w:t>
      </w:r>
    </w:p>
    <w:p w14:paraId="032260E1" w14:textId="61FEB0A0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Remove node (</w:t>
      </w:r>
      <w:proofErr w:type="spellStart"/>
      <w:r>
        <w:rPr>
          <w:rFonts w:cstheme="minorHAnsi"/>
          <w:sz w:val="24"/>
          <w:szCs w:val="24"/>
        </w:rPr>
        <w:t>course</w:t>
      </w:r>
      <w:r w:rsidRPr="007C2114">
        <w:rPr>
          <w:rFonts w:cstheme="minorHAnsi"/>
          <w:sz w:val="24"/>
          <w:szCs w:val="24"/>
        </w:rPr>
        <w:t>id</w:t>
      </w:r>
      <w:proofErr w:type="spellEnd"/>
      <w:r w:rsidRPr="007C2114">
        <w:rPr>
          <w:rFonts w:cstheme="minorHAnsi"/>
          <w:sz w:val="24"/>
          <w:szCs w:val="24"/>
        </w:rPr>
        <w:t>)</w:t>
      </w:r>
    </w:p>
    <w:p w14:paraId="58EB588D" w14:textId="72FA59B5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If root == null</w:t>
      </w:r>
    </w:p>
    <w:p w14:paraId="57B0F7A2" w14:textId="6A56BE35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Return false</w:t>
      </w:r>
    </w:p>
    <w:p w14:paraId="3B18ED99" w14:textId="52E1EEBA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Else</w:t>
      </w:r>
    </w:p>
    <w:p w14:paraId="465FE810" w14:textId="75440EA7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Node * start =root</w:t>
      </w:r>
    </w:p>
    <w:p w14:paraId="685693B6" w14:textId="5CADAB1A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While (start != null)</w:t>
      </w:r>
    </w:p>
    <w:p w14:paraId="5C6DAE84" w14:textId="00D3D7F6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If (start -&gt; data-&gt;</w:t>
      </w:r>
      <w:proofErr w:type="spellStart"/>
      <w:r>
        <w:rPr>
          <w:rFonts w:cstheme="minorHAnsi"/>
          <w:sz w:val="24"/>
          <w:szCs w:val="24"/>
        </w:rPr>
        <w:t>course</w:t>
      </w:r>
      <w:r w:rsidRPr="007C2114">
        <w:rPr>
          <w:rFonts w:cstheme="minorHAnsi"/>
          <w:sz w:val="24"/>
          <w:szCs w:val="24"/>
        </w:rPr>
        <w:t>id</w:t>
      </w:r>
      <w:proofErr w:type="spellEnd"/>
      <w:r w:rsidRPr="007C2114">
        <w:rPr>
          <w:rFonts w:cstheme="minorHAnsi"/>
          <w:sz w:val="24"/>
          <w:szCs w:val="24"/>
        </w:rPr>
        <w:t xml:space="preserve"> == </w:t>
      </w:r>
      <w:proofErr w:type="spellStart"/>
      <w:r>
        <w:rPr>
          <w:rFonts w:cstheme="minorHAnsi"/>
          <w:sz w:val="24"/>
          <w:szCs w:val="24"/>
        </w:rPr>
        <w:t>course</w:t>
      </w:r>
      <w:r w:rsidRPr="007C2114">
        <w:rPr>
          <w:rFonts w:cstheme="minorHAnsi"/>
          <w:sz w:val="24"/>
          <w:szCs w:val="24"/>
        </w:rPr>
        <w:t>id</w:t>
      </w:r>
      <w:proofErr w:type="spellEnd"/>
      <w:r w:rsidRPr="007C2114">
        <w:rPr>
          <w:rFonts w:cstheme="minorHAnsi"/>
          <w:sz w:val="24"/>
          <w:szCs w:val="24"/>
        </w:rPr>
        <w:t>)</w:t>
      </w:r>
    </w:p>
    <w:p w14:paraId="76CCF263" w14:textId="5799DFFC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Return true</w:t>
      </w:r>
    </w:p>
    <w:p w14:paraId="2F7BCA82" w14:textId="4D161535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If (start -&gt; data-&gt; </w:t>
      </w:r>
      <w:proofErr w:type="spellStart"/>
      <w:r>
        <w:rPr>
          <w:rFonts w:cstheme="minorHAnsi"/>
          <w:sz w:val="24"/>
          <w:szCs w:val="24"/>
        </w:rPr>
        <w:t>course</w:t>
      </w:r>
      <w:r w:rsidRPr="007C2114">
        <w:rPr>
          <w:rFonts w:cstheme="minorHAnsi"/>
          <w:sz w:val="24"/>
          <w:szCs w:val="24"/>
        </w:rPr>
        <w:t>id</w:t>
      </w:r>
      <w:proofErr w:type="spellEnd"/>
      <w:r w:rsidRPr="007C2114">
        <w:rPr>
          <w:rFonts w:cstheme="minorHAnsi"/>
          <w:sz w:val="24"/>
          <w:szCs w:val="24"/>
        </w:rPr>
        <w:t>)</w:t>
      </w:r>
    </w:p>
    <w:p w14:paraId="3B14B186" w14:textId="29A22C8F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Start = start -&gt;right</w:t>
      </w:r>
    </w:p>
    <w:p w14:paraId="23EB226B" w14:textId="48EB913B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 xml:space="preserve">Else </w:t>
      </w:r>
    </w:p>
    <w:p w14:paraId="0E943A51" w14:textId="05712766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lastRenderedPageBreak/>
        <w:t>Start = start -&gt; left</w:t>
      </w:r>
    </w:p>
    <w:p w14:paraId="678DE7ED" w14:textId="020BF877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Return false</w:t>
      </w:r>
    </w:p>
    <w:p w14:paraId="4A075945" w14:textId="765D57E4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Visit node</w:t>
      </w:r>
    </w:p>
    <w:p w14:paraId="16F894AB" w14:textId="3CDA9572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Visit left branch</w:t>
      </w:r>
    </w:p>
    <w:p w14:paraId="596C2D7A" w14:textId="36D17927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Visit right branch</w:t>
      </w:r>
    </w:p>
    <w:p w14:paraId="2619747E" w14:textId="2C08AC51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Return</w:t>
      </w:r>
    </w:p>
    <w:p w14:paraId="3996D114" w14:textId="767877E4" w:rsidR="007C2114" w:rsidRPr="007C2114" w:rsidRDefault="007C2114" w:rsidP="007C2114">
      <w:pPr>
        <w:rPr>
          <w:rFonts w:cstheme="minorHAnsi"/>
          <w:sz w:val="24"/>
          <w:szCs w:val="24"/>
        </w:rPr>
      </w:pPr>
      <w:proofErr w:type="spellStart"/>
      <w:r w:rsidRPr="007C2114">
        <w:rPr>
          <w:rFonts w:cstheme="minorHAnsi"/>
          <w:sz w:val="24"/>
          <w:szCs w:val="24"/>
        </w:rPr>
        <w:t>Goto</w:t>
      </w:r>
      <w:proofErr w:type="spellEnd"/>
      <w:r w:rsidRPr="007C2114">
        <w:rPr>
          <w:rFonts w:cstheme="minorHAnsi"/>
          <w:sz w:val="24"/>
          <w:szCs w:val="24"/>
        </w:rPr>
        <w:t xml:space="preserve"> left branch </w:t>
      </w:r>
    </w:p>
    <w:p w14:paraId="69DFB4CB" w14:textId="35AA7931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Visit node</w:t>
      </w:r>
    </w:p>
    <w:p w14:paraId="4627C95B" w14:textId="36FA8739" w:rsidR="007C2114" w:rsidRPr="007C2114" w:rsidRDefault="007C2114" w:rsidP="007C2114">
      <w:pPr>
        <w:rPr>
          <w:rFonts w:cstheme="minorHAnsi"/>
          <w:sz w:val="24"/>
          <w:szCs w:val="24"/>
        </w:rPr>
      </w:pPr>
      <w:proofErr w:type="spellStart"/>
      <w:r w:rsidRPr="007C2114">
        <w:rPr>
          <w:rFonts w:cstheme="minorHAnsi"/>
          <w:sz w:val="24"/>
          <w:szCs w:val="24"/>
        </w:rPr>
        <w:t>Goto</w:t>
      </w:r>
      <w:proofErr w:type="spellEnd"/>
      <w:r w:rsidRPr="007C2114">
        <w:rPr>
          <w:rFonts w:cstheme="minorHAnsi"/>
          <w:sz w:val="24"/>
          <w:szCs w:val="24"/>
        </w:rPr>
        <w:t xml:space="preserve"> right branch</w:t>
      </w:r>
    </w:p>
    <w:p w14:paraId="7F647A54" w14:textId="781B3FA8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Return</w:t>
      </w:r>
    </w:p>
    <w:p w14:paraId="0E84CBCC" w14:textId="52D3291D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proofErr w:type="spellStart"/>
      <w:r w:rsidRPr="007C2114">
        <w:rPr>
          <w:rFonts w:cstheme="minorHAnsi"/>
          <w:sz w:val="24"/>
          <w:szCs w:val="24"/>
        </w:rPr>
        <w:t>Goto</w:t>
      </w:r>
      <w:proofErr w:type="spellEnd"/>
      <w:r w:rsidRPr="007C2114">
        <w:rPr>
          <w:rFonts w:cstheme="minorHAnsi"/>
          <w:sz w:val="24"/>
          <w:szCs w:val="24"/>
        </w:rPr>
        <w:t xml:space="preserve"> left bran</w:t>
      </w:r>
      <w:r w:rsidRPr="007C2114">
        <w:rPr>
          <w:rFonts w:eastAsia="DengXian" w:cstheme="minorHAnsi"/>
          <w:sz w:val="24"/>
          <w:szCs w:val="24"/>
        </w:rPr>
        <w:t xml:space="preserve"> insert(</w:t>
      </w:r>
      <w:proofErr w:type="spellStart"/>
      <w:r w:rsidRPr="007C2114">
        <w:rPr>
          <w:rFonts w:eastAsia="DengXian" w:cstheme="minorHAnsi"/>
          <w:sz w:val="24"/>
          <w:szCs w:val="24"/>
        </w:rPr>
        <w:t>root,</w:t>
      </w:r>
      <w:r>
        <w:rPr>
          <w:rFonts w:eastAsia="DengXian" w:cstheme="minorHAnsi"/>
          <w:sz w:val="24"/>
          <w:szCs w:val="24"/>
        </w:rPr>
        <w:t>course</w:t>
      </w:r>
      <w:proofErr w:type="spellEnd"/>
      <w:r w:rsidRPr="007C2114">
        <w:rPr>
          <w:rFonts w:eastAsia="DengXian" w:cstheme="minorHAnsi"/>
          <w:sz w:val="24"/>
          <w:szCs w:val="24"/>
        </w:rPr>
        <w:t>)</w:t>
      </w:r>
    </w:p>
    <w:p w14:paraId="178B0AA8" w14:textId="4FE9C6B5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color w:val="000000"/>
          <w:sz w:val="24"/>
          <w:szCs w:val="24"/>
        </w:rPr>
        <w:t xml:space="preserve"> If root = null</w:t>
      </w:r>
    </w:p>
    <w:p w14:paraId="4C2495B0" w14:textId="5E4DEE0B" w:rsidR="007C2114" w:rsidRPr="007C2114" w:rsidRDefault="007C2114" w:rsidP="007C2114">
      <w:pPr>
        <w:rPr>
          <w:rFonts w:eastAsia="DengXian" w:cstheme="minorHAnsi"/>
          <w:color w:val="000000"/>
          <w:sz w:val="24"/>
          <w:szCs w:val="24"/>
        </w:rPr>
      </w:pPr>
      <w:r w:rsidRPr="007C2114">
        <w:rPr>
          <w:rFonts w:eastAsia="DengXian" w:cstheme="minorHAnsi"/>
          <w:color w:val="000000"/>
          <w:sz w:val="24"/>
          <w:szCs w:val="24"/>
        </w:rPr>
        <w:t xml:space="preserve"> Set node -&gt; </w:t>
      </w:r>
      <w:proofErr w:type="spellStart"/>
      <w:r w:rsidRPr="007C2114">
        <w:rPr>
          <w:rFonts w:eastAsia="DengXian" w:cstheme="minorHAnsi"/>
          <w:color w:val="000000"/>
          <w:sz w:val="24"/>
          <w:szCs w:val="24"/>
        </w:rPr>
        <w:t>new</w:t>
      </w:r>
      <w:r>
        <w:rPr>
          <w:rFonts w:eastAsia="DengXian" w:cstheme="minorHAnsi"/>
          <w:color w:val="000000"/>
          <w:sz w:val="24"/>
          <w:szCs w:val="24"/>
        </w:rPr>
        <w:t>course</w:t>
      </w:r>
      <w:proofErr w:type="spellEnd"/>
      <w:r w:rsidRPr="007C2114">
        <w:rPr>
          <w:rFonts w:eastAsia="DengXian" w:cstheme="minorHAnsi"/>
          <w:color w:val="000000"/>
          <w:sz w:val="24"/>
          <w:szCs w:val="24"/>
        </w:rPr>
        <w:t xml:space="preserve"> = new node(</w:t>
      </w:r>
      <w:r>
        <w:rPr>
          <w:rFonts w:eastAsia="DengXian" w:cstheme="minorHAnsi"/>
          <w:color w:val="000000"/>
          <w:sz w:val="24"/>
          <w:szCs w:val="24"/>
        </w:rPr>
        <w:t>course</w:t>
      </w:r>
      <w:r w:rsidRPr="007C2114">
        <w:rPr>
          <w:rFonts w:eastAsia="DengXian" w:cstheme="minorHAnsi"/>
          <w:color w:val="000000"/>
          <w:sz w:val="24"/>
          <w:szCs w:val="24"/>
        </w:rPr>
        <w:t xml:space="preserve">)  </w:t>
      </w:r>
    </w:p>
    <w:p w14:paraId="328F65CB" w14:textId="3E1F4E2C" w:rsidR="007C2114" w:rsidRPr="007C2114" w:rsidRDefault="007C2114" w:rsidP="007C2114">
      <w:pPr>
        <w:rPr>
          <w:rFonts w:eastAsia="DengXian" w:cstheme="minorHAnsi"/>
          <w:color w:val="000000"/>
          <w:sz w:val="24"/>
          <w:szCs w:val="24"/>
        </w:rPr>
      </w:pPr>
      <w:proofErr w:type="spellStart"/>
      <w:r w:rsidRPr="007C2114">
        <w:rPr>
          <w:rFonts w:eastAsia="DengXian" w:cstheme="minorHAnsi"/>
          <w:color w:val="000000"/>
          <w:sz w:val="24"/>
          <w:szCs w:val="24"/>
        </w:rPr>
        <w:t>New</w:t>
      </w:r>
      <w:r>
        <w:rPr>
          <w:rFonts w:eastAsia="DengXian" w:cstheme="minorHAnsi"/>
          <w:color w:val="000000"/>
          <w:sz w:val="24"/>
          <w:szCs w:val="24"/>
        </w:rPr>
        <w:t>course</w:t>
      </w:r>
      <w:proofErr w:type="spellEnd"/>
      <w:r w:rsidRPr="007C2114">
        <w:rPr>
          <w:rFonts w:eastAsia="DengXian" w:cstheme="minorHAnsi"/>
          <w:color w:val="000000"/>
          <w:sz w:val="24"/>
          <w:szCs w:val="24"/>
        </w:rPr>
        <w:t>-&gt;left = null;</w:t>
      </w:r>
    </w:p>
    <w:p w14:paraId="4240E2F4" w14:textId="6663DB65" w:rsidR="007C2114" w:rsidRPr="007C2114" w:rsidRDefault="007C2114" w:rsidP="007C2114">
      <w:pPr>
        <w:rPr>
          <w:rFonts w:eastAsia="DengXian" w:cstheme="minorHAnsi"/>
          <w:color w:val="000000"/>
          <w:sz w:val="24"/>
          <w:szCs w:val="24"/>
        </w:rPr>
      </w:pPr>
      <w:proofErr w:type="spellStart"/>
      <w:r w:rsidRPr="007C2114">
        <w:rPr>
          <w:rFonts w:eastAsia="DengXian" w:cstheme="minorHAnsi"/>
          <w:color w:val="000000"/>
          <w:sz w:val="24"/>
          <w:szCs w:val="24"/>
        </w:rPr>
        <w:t>New</w:t>
      </w:r>
      <w:r>
        <w:rPr>
          <w:rFonts w:eastAsia="DengXian" w:cstheme="minorHAnsi"/>
          <w:color w:val="000000"/>
          <w:sz w:val="24"/>
          <w:szCs w:val="24"/>
        </w:rPr>
        <w:t>course</w:t>
      </w:r>
      <w:proofErr w:type="spellEnd"/>
      <w:r w:rsidRPr="007C2114">
        <w:rPr>
          <w:rFonts w:eastAsia="DengXian" w:cstheme="minorHAnsi"/>
          <w:color w:val="000000"/>
          <w:sz w:val="24"/>
          <w:szCs w:val="24"/>
        </w:rPr>
        <w:t xml:space="preserve"> -&gt; right = null;</w:t>
      </w:r>
    </w:p>
    <w:p w14:paraId="4E4F8C0C" w14:textId="21674870" w:rsidR="007C2114" w:rsidRPr="007C2114" w:rsidRDefault="007C2114" w:rsidP="007C2114">
      <w:pPr>
        <w:rPr>
          <w:rFonts w:eastAsia="DengXian" w:cstheme="minorHAnsi"/>
          <w:color w:val="000000"/>
          <w:sz w:val="24"/>
          <w:szCs w:val="24"/>
        </w:rPr>
      </w:pPr>
      <w:r w:rsidRPr="007C2114">
        <w:rPr>
          <w:rFonts w:eastAsia="DengXian" w:cstheme="minorHAnsi"/>
          <w:color w:val="000000"/>
          <w:sz w:val="24"/>
          <w:szCs w:val="24"/>
        </w:rPr>
        <w:t xml:space="preserve">Root = </w:t>
      </w:r>
      <w:proofErr w:type="spellStart"/>
      <w:r w:rsidRPr="007C2114">
        <w:rPr>
          <w:rFonts w:eastAsia="DengXian" w:cstheme="minorHAnsi"/>
          <w:color w:val="000000"/>
          <w:sz w:val="24"/>
          <w:szCs w:val="24"/>
        </w:rPr>
        <w:t>new</w:t>
      </w:r>
      <w:r>
        <w:rPr>
          <w:rFonts w:eastAsia="DengXian" w:cstheme="minorHAnsi"/>
          <w:color w:val="000000"/>
          <w:sz w:val="24"/>
          <w:szCs w:val="24"/>
        </w:rPr>
        <w:t>course</w:t>
      </w:r>
      <w:proofErr w:type="spellEnd"/>
    </w:p>
    <w:p w14:paraId="5CBC874B" w14:textId="77633345" w:rsidR="007C2114" w:rsidRPr="007C2114" w:rsidRDefault="007C2114" w:rsidP="007C2114">
      <w:pPr>
        <w:rPr>
          <w:rFonts w:eastAsia="DengXian" w:cstheme="minorHAnsi"/>
          <w:color w:val="000000"/>
          <w:sz w:val="24"/>
          <w:szCs w:val="24"/>
        </w:rPr>
      </w:pPr>
      <w:r w:rsidRPr="007C2114">
        <w:rPr>
          <w:rFonts w:eastAsia="DengXian" w:cstheme="minorHAnsi"/>
          <w:color w:val="000000"/>
          <w:sz w:val="24"/>
          <w:szCs w:val="24"/>
        </w:rPr>
        <w:t>Else</w:t>
      </w:r>
    </w:p>
    <w:p w14:paraId="479F2768" w14:textId="09BB168D" w:rsidR="007C2114" w:rsidRPr="007C2114" w:rsidRDefault="007C2114" w:rsidP="007C2114">
      <w:pPr>
        <w:rPr>
          <w:rFonts w:eastAsia="DengXian" w:cstheme="minorHAnsi"/>
          <w:color w:val="000000"/>
          <w:sz w:val="24"/>
          <w:szCs w:val="24"/>
        </w:rPr>
      </w:pPr>
      <w:r w:rsidRPr="007C2114">
        <w:rPr>
          <w:rFonts w:eastAsia="DengXian" w:cstheme="minorHAnsi"/>
          <w:color w:val="000000"/>
          <w:sz w:val="24"/>
          <w:szCs w:val="24"/>
        </w:rPr>
        <w:t>Insert node(</w:t>
      </w:r>
      <w:proofErr w:type="spellStart"/>
      <w:r w:rsidRPr="007C2114">
        <w:rPr>
          <w:rFonts w:eastAsia="DengXian" w:cstheme="minorHAnsi"/>
          <w:color w:val="000000"/>
          <w:sz w:val="24"/>
          <w:szCs w:val="24"/>
        </w:rPr>
        <w:t>root,</w:t>
      </w:r>
      <w:r>
        <w:rPr>
          <w:rFonts w:eastAsia="DengXian" w:cstheme="minorHAnsi"/>
          <w:color w:val="000000"/>
          <w:sz w:val="24"/>
          <w:szCs w:val="24"/>
        </w:rPr>
        <w:t>course</w:t>
      </w:r>
      <w:proofErr w:type="spellEnd"/>
      <w:r w:rsidRPr="007C2114">
        <w:rPr>
          <w:rFonts w:eastAsia="DengXian" w:cstheme="minorHAnsi"/>
          <w:color w:val="000000"/>
          <w:sz w:val="24"/>
          <w:szCs w:val="24"/>
        </w:rPr>
        <w:t>)</w:t>
      </w:r>
    </w:p>
    <w:p w14:paraId="3FB78E7B" w14:textId="297929C9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Remove node (</w:t>
      </w:r>
      <w:proofErr w:type="spellStart"/>
      <w:r>
        <w:rPr>
          <w:rFonts w:eastAsia="DengXian" w:cstheme="minorHAnsi"/>
          <w:sz w:val="24"/>
          <w:szCs w:val="24"/>
        </w:rPr>
        <w:t>course</w:t>
      </w:r>
      <w:r w:rsidRPr="007C2114">
        <w:rPr>
          <w:rFonts w:eastAsia="DengXian" w:cstheme="minorHAnsi"/>
          <w:sz w:val="24"/>
          <w:szCs w:val="24"/>
        </w:rPr>
        <w:t>id</w:t>
      </w:r>
      <w:proofErr w:type="spellEnd"/>
      <w:r w:rsidRPr="007C2114">
        <w:rPr>
          <w:rFonts w:eastAsia="DengXian" w:cstheme="minorHAnsi"/>
          <w:sz w:val="24"/>
          <w:szCs w:val="24"/>
        </w:rPr>
        <w:t>)</w:t>
      </w:r>
    </w:p>
    <w:p w14:paraId="7FE1EC61" w14:textId="69B1839E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If root == null</w:t>
      </w:r>
    </w:p>
    <w:p w14:paraId="1936546E" w14:textId="2D531B1D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Return false</w:t>
      </w:r>
    </w:p>
    <w:p w14:paraId="5451B7EE" w14:textId="12DEBE18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Else</w:t>
      </w:r>
    </w:p>
    <w:p w14:paraId="5E0A1999" w14:textId="62C9DECE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Node * start =root</w:t>
      </w:r>
    </w:p>
    <w:p w14:paraId="4484F140" w14:textId="35D460F5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While (start != null)</w:t>
      </w:r>
    </w:p>
    <w:p w14:paraId="3B2808F4" w14:textId="7ADE673C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If (start -&gt; data-&gt;</w:t>
      </w:r>
      <w:proofErr w:type="spellStart"/>
      <w:r>
        <w:rPr>
          <w:rFonts w:eastAsia="DengXian" w:cstheme="minorHAnsi"/>
          <w:sz w:val="24"/>
          <w:szCs w:val="24"/>
        </w:rPr>
        <w:t>course</w:t>
      </w:r>
      <w:r w:rsidRPr="007C2114">
        <w:rPr>
          <w:rFonts w:eastAsia="DengXian" w:cstheme="minorHAnsi"/>
          <w:sz w:val="24"/>
          <w:szCs w:val="24"/>
        </w:rPr>
        <w:t>id</w:t>
      </w:r>
      <w:proofErr w:type="spellEnd"/>
      <w:r w:rsidRPr="007C2114">
        <w:rPr>
          <w:rFonts w:eastAsia="DengXian" w:cstheme="minorHAnsi"/>
          <w:sz w:val="24"/>
          <w:szCs w:val="24"/>
        </w:rPr>
        <w:t xml:space="preserve"> == </w:t>
      </w:r>
      <w:proofErr w:type="spellStart"/>
      <w:r>
        <w:rPr>
          <w:rFonts w:eastAsia="DengXian" w:cstheme="minorHAnsi"/>
          <w:sz w:val="24"/>
          <w:szCs w:val="24"/>
        </w:rPr>
        <w:t>course</w:t>
      </w:r>
      <w:r w:rsidRPr="007C2114">
        <w:rPr>
          <w:rFonts w:eastAsia="DengXian" w:cstheme="minorHAnsi"/>
          <w:sz w:val="24"/>
          <w:szCs w:val="24"/>
        </w:rPr>
        <w:t>id</w:t>
      </w:r>
      <w:proofErr w:type="spellEnd"/>
      <w:r w:rsidRPr="007C2114">
        <w:rPr>
          <w:rFonts w:eastAsia="DengXian" w:cstheme="minorHAnsi"/>
          <w:sz w:val="24"/>
          <w:szCs w:val="24"/>
        </w:rPr>
        <w:t>)</w:t>
      </w:r>
    </w:p>
    <w:p w14:paraId="09EC5747" w14:textId="5C47D6A4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Return true</w:t>
      </w:r>
    </w:p>
    <w:p w14:paraId="4ADD0214" w14:textId="3AAFA801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 xml:space="preserve">If (start -&gt; data-&gt; </w:t>
      </w:r>
      <w:proofErr w:type="spellStart"/>
      <w:r>
        <w:rPr>
          <w:rFonts w:eastAsia="DengXian" w:cstheme="minorHAnsi"/>
          <w:sz w:val="24"/>
          <w:szCs w:val="24"/>
        </w:rPr>
        <w:t>course</w:t>
      </w:r>
      <w:r w:rsidRPr="007C2114">
        <w:rPr>
          <w:rFonts w:eastAsia="DengXian" w:cstheme="minorHAnsi"/>
          <w:sz w:val="24"/>
          <w:szCs w:val="24"/>
        </w:rPr>
        <w:t>id</w:t>
      </w:r>
      <w:proofErr w:type="spellEnd"/>
      <w:r w:rsidRPr="007C2114">
        <w:rPr>
          <w:rFonts w:eastAsia="DengXian" w:cstheme="minorHAnsi"/>
          <w:sz w:val="24"/>
          <w:szCs w:val="24"/>
        </w:rPr>
        <w:t>)</w:t>
      </w:r>
    </w:p>
    <w:p w14:paraId="1BA59774" w14:textId="1583C910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Start = start -&gt;right</w:t>
      </w:r>
    </w:p>
    <w:p w14:paraId="3AAFFCFB" w14:textId="5458AC5B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lastRenderedPageBreak/>
        <w:t xml:space="preserve">Else </w:t>
      </w:r>
    </w:p>
    <w:p w14:paraId="0C88F9BC" w14:textId="67C2D65C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Start = start -&gt; left</w:t>
      </w:r>
    </w:p>
    <w:p w14:paraId="7DE15EE2" w14:textId="677A191F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Return false</w:t>
      </w:r>
    </w:p>
    <w:p w14:paraId="4A021024" w14:textId="18E53E14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Visit node</w:t>
      </w:r>
    </w:p>
    <w:p w14:paraId="4C3221A6" w14:textId="52B04FD0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Visit left branch</w:t>
      </w:r>
    </w:p>
    <w:p w14:paraId="3A41BEB6" w14:textId="0C5984EB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Visit right branch</w:t>
      </w:r>
    </w:p>
    <w:p w14:paraId="073E2B0E" w14:textId="5E612D3E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Return</w:t>
      </w:r>
    </w:p>
    <w:p w14:paraId="770670E1" w14:textId="28CF15C4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proofErr w:type="spellStart"/>
      <w:r w:rsidRPr="007C2114">
        <w:rPr>
          <w:rFonts w:eastAsia="DengXian" w:cstheme="minorHAnsi"/>
          <w:sz w:val="24"/>
          <w:szCs w:val="24"/>
        </w:rPr>
        <w:t>Goto</w:t>
      </w:r>
      <w:proofErr w:type="spellEnd"/>
      <w:r w:rsidRPr="007C2114">
        <w:rPr>
          <w:rFonts w:eastAsia="DengXian" w:cstheme="minorHAnsi"/>
          <w:sz w:val="24"/>
          <w:szCs w:val="24"/>
        </w:rPr>
        <w:t xml:space="preserve"> left branch </w:t>
      </w:r>
    </w:p>
    <w:p w14:paraId="4D255BCD" w14:textId="54CE76DC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Visit node</w:t>
      </w:r>
    </w:p>
    <w:p w14:paraId="2D3FAF40" w14:textId="54BD2122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proofErr w:type="spellStart"/>
      <w:r w:rsidRPr="007C2114">
        <w:rPr>
          <w:rFonts w:eastAsia="DengXian" w:cstheme="minorHAnsi"/>
          <w:sz w:val="24"/>
          <w:szCs w:val="24"/>
        </w:rPr>
        <w:t>Goto</w:t>
      </w:r>
      <w:proofErr w:type="spellEnd"/>
      <w:r w:rsidRPr="007C2114">
        <w:rPr>
          <w:rFonts w:eastAsia="DengXian" w:cstheme="minorHAnsi"/>
          <w:sz w:val="24"/>
          <w:szCs w:val="24"/>
        </w:rPr>
        <w:t xml:space="preserve"> right branch</w:t>
      </w:r>
    </w:p>
    <w:p w14:paraId="7F32F3AD" w14:textId="635B3CBB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Return</w:t>
      </w:r>
    </w:p>
    <w:p w14:paraId="60BB3459" w14:textId="2D368F27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proofErr w:type="spellStart"/>
      <w:r w:rsidRPr="007C2114">
        <w:rPr>
          <w:rFonts w:eastAsia="DengXian" w:cstheme="minorHAnsi"/>
          <w:sz w:val="24"/>
          <w:szCs w:val="24"/>
        </w:rPr>
        <w:t>Goto</w:t>
      </w:r>
      <w:proofErr w:type="spellEnd"/>
      <w:r w:rsidRPr="007C2114">
        <w:rPr>
          <w:rFonts w:eastAsia="DengXian" w:cstheme="minorHAnsi"/>
          <w:sz w:val="24"/>
          <w:szCs w:val="24"/>
        </w:rPr>
        <w:t xml:space="preserve"> left branch</w:t>
      </w:r>
    </w:p>
    <w:p w14:paraId="08D427F5" w14:textId="2E9EDB8E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proofErr w:type="spellStart"/>
      <w:r w:rsidRPr="007C2114">
        <w:rPr>
          <w:rFonts w:eastAsia="DengXian" w:cstheme="minorHAnsi"/>
          <w:sz w:val="24"/>
          <w:szCs w:val="24"/>
        </w:rPr>
        <w:t>Goto</w:t>
      </w:r>
      <w:proofErr w:type="spellEnd"/>
      <w:r w:rsidRPr="007C2114">
        <w:rPr>
          <w:rFonts w:eastAsia="DengXian" w:cstheme="minorHAnsi"/>
          <w:sz w:val="24"/>
          <w:szCs w:val="24"/>
        </w:rPr>
        <w:t xml:space="preserve"> right branch</w:t>
      </w:r>
    </w:p>
    <w:p w14:paraId="4E0D8B83" w14:textId="4F509194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Visit node</w:t>
      </w:r>
    </w:p>
    <w:p w14:paraId="4CB5D34A" w14:textId="15721A5F" w:rsidR="007C2114" w:rsidRPr="007C2114" w:rsidRDefault="007C2114" w:rsidP="007C2114">
      <w:pPr>
        <w:rPr>
          <w:rFonts w:eastAsia="DengXian" w:cstheme="minorHAnsi"/>
          <w:sz w:val="24"/>
          <w:szCs w:val="24"/>
        </w:rPr>
      </w:pPr>
      <w:r w:rsidRPr="007C2114">
        <w:rPr>
          <w:rFonts w:eastAsia="DengXian" w:cstheme="minorHAnsi"/>
          <w:sz w:val="24"/>
          <w:szCs w:val="24"/>
        </w:rPr>
        <w:t>Retur</w:t>
      </w:r>
      <w:r>
        <w:rPr>
          <w:rFonts w:eastAsia="DengXian" w:cstheme="minorHAnsi"/>
          <w:sz w:val="24"/>
          <w:szCs w:val="24"/>
        </w:rPr>
        <w:t>n</w:t>
      </w:r>
    </w:p>
    <w:p w14:paraId="76779193" w14:textId="2BF4C1B5" w:rsidR="007C2114" w:rsidRPr="007C2114" w:rsidRDefault="007C2114" w:rsidP="007C2114">
      <w:pPr>
        <w:rPr>
          <w:rFonts w:cstheme="minorHAnsi"/>
          <w:sz w:val="24"/>
          <w:szCs w:val="24"/>
        </w:rPr>
      </w:pPr>
      <w:proofErr w:type="spellStart"/>
      <w:r w:rsidRPr="007C2114">
        <w:rPr>
          <w:rFonts w:cstheme="minorHAnsi"/>
          <w:sz w:val="24"/>
          <w:szCs w:val="24"/>
        </w:rPr>
        <w:t>Goto</w:t>
      </w:r>
      <w:proofErr w:type="spellEnd"/>
      <w:r w:rsidRPr="007C2114">
        <w:rPr>
          <w:rFonts w:cstheme="minorHAnsi"/>
          <w:sz w:val="24"/>
          <w:szCs w:val="24"/>
        </w:rPr>
        <w:t xml:space="preserve"> right branch</w:t>
      </w:r>
    </w:p>
    <w:p w14:paraId="6418B07B" w14:textId="1978F73A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Visit node</w:t>
      </w:r>
    </w:p>
    <w:p w14:paraId="22375718" w14:textId="352E19E1" w:rsidR="007C2114" w:rsidRPr="007C2114" w:rsidRDefault="007C2114" w:rsidP="007C2114">
      <w:pPr>
        <w:rPr>
          <w:rFonts w:cstheme="minorHAnsi"/>
          <w:sz w:val="24"/>
          <w:szCs w:val="24"/>
        </w:rPr>
      </w:pPr>
      <w:r w:rsidRPr="007C2114">
        <w:rPr>
          <w:rFonts w:cstheme="minorHAnsi"/>
          <w:sz w:val="24"/>
          <w:szCs w:val="24"/>
        </w:rPr>
        <w:t>Return</w:t>
      </w:r>
    </w:p>
    <w:p w14:paraId="7CB4ECC8" w14:textId="77777777" w:rsidR="007C2114" w:rsidRPr="007C2114" w:rsidRDefault="007C2114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E902E95" w14:textId="77777777" w:rsidR="00107EEF" w:rsidRPr="007C2114" w:rsidRDefault="00107EEF" w:rsidP="00107E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107EEF" w:rsidRPr="007C2114" w:rsidSect="00A3754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BD30" w14:textId="77777777" w:rsidR="00C32A14" w:rsidRDefault="00C32A14">
      <w:pPr>
        <w:spacing w:line="240" w:lineRule="auto"/>
      </w:pPr>
      <w:r>
        <w:separator/>
      </w:r>
    </w:p>
  </w:endnote>
  <w:endnote w:type="continuationSeparator" w:id="0">
    <w:p w14:paraId="5A15879E" w14:textId="77777777" w:rsidR="00C32A14" w:rsidRDefault="00C32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7BD30" w14:textId="77777777" w:rsidR="00C32A14" w:rsidRDefault="00C32A14">
      <w:pPr>
        <w:spacing w:line="240" w:lineRule="auto"/>
      </w:pPr>
      <w:r>
        <w:separator/>
      </w:r>
    </w:p>
  </w:footnote>
  <w:footnote w:type="continuationSeparator" w:id="0">
    <w:p w14:paraId="49C77E23" w14:textId="77777777" w:rsidR="00C32A14" w:rsidRDefault="00C32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CAB3" w14:textId="1CF7E1AA" w:rsidR="00E614DD" w:rsidRDefault="00A3754D">
    <w:pPr>
      <w:pStyle w:val="Header"/>
    </w:pPr>
    <w:r>
      <w:t>Gilmore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EF5B" w14:textId="55327436" w:rsidR="00E614DD" w:rsidRDefault="00A3754D">
    <w:pPr>
      <w:pStyle w:val="Header"/>
    </w:pPr>
    <w:r>
      <w:t>Gilmore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3464208"/>
    <w:multiLevelType w:val="hybridMultilevel"/>
    <w:tmpl w:val="BBDEBC2E"/>
    <w:lvl w:ilvl="0" w:tplc="4C8054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5"/>
  </w:num>
  <w:num w:numId="15">
    <w:abstractNumId w:val="21"/>
  </w:num>
  <w:num w:numId="16">
    <w:abstractNumId w:val="17"/>
  </w:num>
  <w:num w:numId="17">
    <w:abstractNumId w:val="11"/>
  </w:num>
  <w:num w:numId="18">
    <w:abstractNumId w:val="10"/>
  </w:num>
  <w:num w:numId="19">
    <w:abstractNumId w:val="16"/>
  </w:num>
  <w:num w:numId="20">
    <w:abstractNumId w:val="22"/>
  </w:num>
  <w:num w:numId="21">
    <w:abstractNumId w:val="13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A8"/>
    <w:rsid w:val="00040CBB"/>
    <w:rsid w:val="00075990"/>
    <w:rsid w:val="00080580"/>
    <w:rsid w:val="000B78C8"/>
    <w:rsid w:val="000C3D43"/>
    <w:rsid w:val="00107EEF"/>
    <w:rsid w:val="001463B2"/>
    <w:rsid w:val="0019511E"/>
    <w:rsid w:val="001B0E07"/>
    <w:rsid w:val="001D4A80"/>
    <w:rsid w:val="001F1FE3"/>
    <w:rsid w:val="001F62C0"/>
    <w:rsid w:val="00245E02"/>
    <w:rsid w:val="00262B1C"/>
    <w:rsid w:val="003016B8"/>
    <w:rsid w:val="00353B66"/>
    <w:rsid w:val="003E1305"/>
    <w:rsid w:val="00402F29"/>
    <w:rsid w:val="00453228"/>
    <w:rsid w:val="004A2675"/>
    <w:rsid w:val="004C63CB"/>
    <w:rsid w:val="004F16C4"/>
    <w:rsid w:val="004F7139"/>
    <w:rsid w:val="005F6F4E"/>
    <w:rsid w:val="00635D34"/>
    <w:rsid w:val="00664593"/>
    <w:rsid w:val="00691EC1"/>
    <w:rsid w:val="006D208D"/>
    <w:rsid w:val="007C2114"/>
    <w:rsid w:val="007C53FB"/>
    <w:rsid w:val="00803598"/>
    <w:rsid w:val="00824671"/>
    <w:rsid w:val="008B7D18"/>
    <w:rsid w:val="008F1F97"/>
    <w:rsid w:val="008F4052"/>
    <w:rsid w:val="00977AC9"/>
    <w:rsid w:val="00990F4F"/>
    <w:rsid w:val="009A5508"/>
    <w:rsid w:val="009B52F0"/>
    <w:rsid w:val="009B7F4C"/>
    <w:rsid w:val="009D4EB3"/>
    <w:rsid w:val="00A3754D"/>
    <w:rsid w:val="00A90886"/>
    <w:rsid w:val="00AC21CD"/>
    <w:rsid w:val="00AD4273"/>
    <w:rsid w:val="00B13D1B"/>
    <w:rsid w:val="00B80E2B"/>
    <w:rsid w:val="00B818DF"/>
    <w:rsid w:val="00B93A3B"/>
    <w:rsid w:val="00BD60A8"/>
    <w:rsid w:val="00C32A14"/>
    <w:rsid w:val="00C704D2"/>
    <w:rsid w:val="00CA02AB"/>
    <w:rsid w:val="00D32542"/>
    <w:rsid w:val="00D52117"/>
    <w:rsid w:val="00DA415D"/>
    <w:rsid w:val="00DB0D39"/>
    <w:rsid w:val="00E14005"/>
    <w:rsid w:val="00E60E8A"/>
    <w:rsid w:val="00E614DD"/>
    <w:rsid w:val="00E87D03"/>
    <w:rsid w:val="00E95229"/>
    <w:rsid w:val="00EC6786"/>
    <w:rsid w:val="00F252DB"/>
    <w:rsid w:val="00F86476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D5F3BC"/>
  <w15:chartTrackingRefBased/>
  <w15:docId w15:val="{0B15185C-A60A-4DBB-B425-45D52526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A8"/>
    <w:pPr>
      <w:spacing w:after="160" w:line="259" w:lineRule="auto"/>
      <w:ind w:firstLine="0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suppressAutoHyphens/>
      <w:spacing w:after="0" w:line="480" w:lineRule="auto"/>
      <w:outlineLvl w:val="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1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2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3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4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5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6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7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8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uppressAutoHyphens/>
      <w:spacing w:after="0" w:line="240" w:lineRule="auto"/>
    </w:pPr>
    <w:rPr>
      <w:rFonts w:ascii="Segoe UI" w:hAnsi="Segoe UI" w:cs="Segoe UI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suppressAutoHyphens/>
      <w:spacing w:after="0" w:line="480" w:lineRule="auto"/>
      <w:ind w:left="720" w:hanging="720"/>
    </w:pPr>
    <w:rPr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suppressAutoHyphens/>
      <w:spacing w:after="0" w:line="480" w:lineRule="auto"/>
      <w:ind w:left="1152" w:right="1152"/>
    </w:pPr>
    <w:rPr>
      <w:i/>
      <w:iCs/>
      <w:color w:val="595959" w:themeColor="text1" w:themeTint="A6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uppressAutoHyphens/>
      <w:spacing w:after="120" w:line="480" w:lineRule="auto"/>
    </w:pPr>
    <w:rPr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uppressAutoHyphens/>
      <w:spacing w:after="120" w:line="480" w:lineRule="auto"/>
    </w:pPr>
    <w:rPr>
      <w:sz w:val="24"/>
      <w:szCs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uppressAutoHyphens/>
      <w:spacing w:after="120" w:line="480" w:lineRule="auto"/>
    </w:pPr>
    <w:rPr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uppressAutoHyphens/>
      <w:spacing w:after="120" w:line="480" w:lineRule="auto"/>
      <w:ind w:left="360"/>
    </w:pPr>
    <w:rPr>
      <w:sz w:val="24"/>
      <w:szCs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uppressAutoHyphens/>
      <w:spacing w:after="120" w:line="480" w:lineRule="auto"/>
      <w:ind w:left="360"/>
    </w:pPr>
    <w:rPr>
      <w:sz w:val="24"/>
      <w:szCs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uppressAutoHyphens/>
      <w:spacing w:after="120" w:line="480" w:lineRule="auto"/>
      <w:ind w:left="360"/>
    </w:pPr>
    <w:rPr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uppressAutoHyphens/>
      <w:spacing w:after="200" w:line="240" w:lineRule="auto"/>
    </w:pPr>
    <w:rPr>
      <w:i/>
      <w:iCs/>
      <w:color w:val="000000" w:themeColor="text2"/>
      <w:szCs w:val="18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suppressAutoHyphens/>
      <w:spacing w:after="0" w:line="240" w:lineRule="auto"/>
      <w:ind w:left="4320"/>
    </w:pPr>
    <w:rPr>
      <w:sz w:val="24"/>
      <w:szCs w:val="24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uppressAutoHyphens/>
      <w:spacing w:after="0" w:line="240" w:lineRule="auto"/>
    </w:pPr>
    <w:rPr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uppressAutoHyphens/>
      <w:spacing w:after="0" w:line="480" w:lineRule="auto"/>
    </w:pPr>
    <w:rPr>
      <w:sz w:val="24"/>
      <w:szCs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uppressAutoHyphens/>
      <w:spacing w:after="0" w:line="240" w:lineRule="auto"/>
    </w:pPr>
    <w:rPr>
      <w:rFonts w:ascii="Segoe UI" w:hAnsi="Segoe UI" w:cs="Segoe UI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uppressAutoHyphens/>
      <w:spacing w:after="0" w:line="240" w:lineRule="auto"/>
    </w:pPr>
    <w:rPr>
      <w:sz w:val="24"/>
      <w:szCs w:val="24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uppressAutoHyphens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uppressAutoHyphens/>
      <w:spacing w:after="0" w:line="240" w:lineRule="auto"/>
    </w:pPr>
    <w:rPr>
      <w:rFonts w:asciiTheme="majorHAnsi" w:eastAsiaTheme="majorEastAsia" w:hAnsiTheme="majorHAnsi" w:cstheme="majorBidi"/>
      <w:szCs w:val="20"/>
      <w:lang w:eastAsia="ja-JP"/>
    </w:rPr>
  </w:style>
  <w:style w:type="paragraph" w:customStyle="1" w:styleId="TableTitle">
    <w:name w:val="Table Title"/>
    <w:basedOn w:val="Normal"/>
    <w:next w:val="Normal"/>
    <w:uiPriority w:val="4"/>
    <w:qFormat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uppressAutoHyphens/>
      <w:spacing w:after="0" w:line="240" w:lineRule="auto"/>
    </w:pPr>
    <w:rPr>
      <w:i/>
      <w:iCs/>
      <w:sz w:val="24"/>
      <w:szCs w:val="24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uppressAutoHyphens/>
      <w:spacing w:after="0" w:line="240" w:lineRule="auto"/>
    </w:pPr>
    <w:rPr>
      <w:rFonts w:ascii="Consolas" w:hAnsi="Consolas" w:cs="Consolas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240"/>
    </w:pPr>
    <w:rPr>
      <w:sz w:val="24"/>
      <w:szCs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480"/>
    </w:pPr>
    <w:rPr>
      <w:sz w:val="24"/>
      <w:szCs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720"/>
    </w:pPr>
    <w:rPr>
      <w:sz w:val="24"/>
      <w:szCs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960"/>
    </w:pPr>
    <w:rPr>
      <w:sz w:val="24"/>
      <w:szCs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200"/>
    </w:pPr>
    <w:rPr>
      <w:sz w:val="24"/>
      <w:szCs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440"/>
    </w:pPr>
    <w:rPr>
      <w:sz w:val="24"/>
      <w:szCs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680"/>
    </w:pPr>
    <w:rPr>
      <w:sz w:val="24"/>
      <w:szCs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920"/>
    </w:pPr>
    <w:rPr>
      <w:sz w:val="24"/>
      <w:szCs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2160"/>
    </w:pPr>
    <w:rPr>
      <w:sz w:val="24"/>
      <w:szCs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uppressAutoHyphens/>
      <w:spacing w:after="0" w:line="480" w:lineRule="auto"/>
    </w:pPr>
    <w:rPr>
      <w:rFonts w:asciiTheme="majorHAnsi" w:eastAsiaTheme="majorEastAsia" w:hAnsiTheme="majorHAnsi" w:cstheme="majorBidi"/>
      <w:b/>
      <w:bCs/>
      <w:sz w:val="24"/>
      <w:szCs w:val="24"/>
      <w:lang w:eastAsia="ja-JP"/>
    </w:rPr>
  </w:style>
  <w:style w:type="paragraph" w:styleId="List">
    <w:name w:val="List"/>
    <w:basedOn w:val="Normal"/>
    <w:uiPriority w:val="99"/>
    <w:semiHidden/>
    <w:unhideWhenUsed/>
    <w:pPr>
      <w:suppressAutoHyphens/>
      <w:spacing w:after="0" w:line="480" w:lineRule="auto"/>
      <w:ind w:left="360"/>
      <w:contextualSpacing/>
    </w:pPr>
    <w:rPr>
      <w:sz w:val="24"/>
      <w:szCs w:val="24"/>
      <w:lang w:eastAsia="ja-JP"/>
    </w:rPr>
  </w:style>
  <w:style w:type="paragraph" w:styleId="List2">
    <w:name w:val="List 2"/>
    <w:basedOn w:val="Normal"/>
    <w:uiPriority w:val="99"/>
    <w:semiHidden/>
    <w:unhideWhenUsed/>
    <w:pPr>
      <w:suppressAutoHyphens/>
      <w:spacing w:after="0" w:line="480" w:lineRule="auto"/>
      <w:ind w:left="720"/>
      <w:contextualSpacing/>
    </w:pPr>
    <w:rPr>
      <w:sz w:val="24"/>
      <w:szCs w:val="24"/>
      <w:lang w:eastAsia="ja-JP"/>
    </w:rPr>
  </w:style>
  <w:style w:type="paragraph" w:styleId="List3">
    <w:name w:val="List 3"/>
    <w:basedOn w:val="Normal"/>
    <w:uiPriority w:val="99"/>
    <w:semiHidden/>
    <w:unhideWhenUsed/>
    <w:pPr>
      <w:suppressAutoHyphens/>
      <w:spacing w:after="0" w:line="480" w:lineRule="auto"/>
      <w:ind w:left="1080"/>
      <w:contextualSpacing/>
    </w:pPr>
    <w:rPr>
      <w:sz w:val="24"/>
      <w:szCs w:val="24"/>
      <w:lang w:eastAsia="ja-JP"/>
    </w:rPr>
  </w:style>
  <w:style w:type="paragraph" w:styleId="List4">
    <w:name w:val="List 4"/>
    <w:basedOn w:val="Normal"/>
    <w:uiPriority w:val="99"/>
    <w:semiHidden/>
    <w:unhideWhenUsed/>
    <w:pPr>
      <w:suppressAutoHyphens/>
      <w:spacing w:after="0" w:line="480" w:lineRule="auto"/>
      <w:ind w:left="1440"/>
      <w:contextualSpacing/>
    </w:pPr>
    <w:rPr>
      <w:sz w:val="24"/>
      <w:szCs w:val="24"/>
      <w:lang w:eastAsia="ja-JP"/>
    </w:rPr>
  </w:style>
  <w:style w:type="paragraph" w:styleId="List5">
    <w:name w:val="List 5"/>
    <w:basedOn w:val="Normal"/>
    <w:uiPriority w:val="99"/>
    <w:semiHidden/>
    <w:unhideWhenUsed/>
    <w:pPr>
      <w:suppressAutoHyphens/>
      <w:spacing w:after="0" w:line="480" w:lineRule="auto"/>
      <w:ind w:left="1800"/>
      <w:contextualSpacing/>
    </w:pPr>
    <w:rPr>
      <w:sz w:val="24"/>
      <w:szCs w:val="24"/>
      <w:lang w:eastAsia="ja-JP"/>
    </w:r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suppressAutoHyphens/>
      <w:spacing w:after="0" w:line="480" w:lineRule="auto"/>
      <w:ind w:firstLine="0"/>
      <w:contextualSpacing/>
    </w:pPr>
    <w:rPr>
      <w:sz w:val="24"/>
      <w:szCs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uppressAutoHyphens/>
      <w:spacing w:after="0" w:line="480" w:lineRule="auto"/>
      <w:ind w:firstLine="0"/>
      <w:contextualSpacing/>
    </w:pPr>
    <w:rPr>
      <w:sz w:val="24"/>
      <w:szCs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uppressAutoHyphens/>
      <w:spacing w:after="0" w:line="480" w:lineRule="auto"/>
      <w:ind w:firstLine="0"/>
      <w:contextualSpacing/>
    </w:pPr>
    <w:rPr>
      <w:sz w:val="24"/>
      <w:szCs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uppressAutoHyphens/>
      <w:spacing w:after="0" w:line="480" w:lineRule="auto"/>
      <w:ind w:firstLine="0"/>
      <w:contextualSpacing/>
    </w:pPr>
    <w:rPr>
      <w:sz w:val="24"/>
      <w:szCs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uppressAutoHyphens/>
      <w:spacing w:after="0" w:line="480" w:lineRule="auto"/>
      <w:ind w:firstLine="0"/>
      <w:contextualSpacing/>
    </w:pPr>
    <w:rPr>
      <w:sz w:val="24"/>
      <w:szCs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uppressAutoHyphens/>
      <w:spacing w:after="120" w:line="480" w:lineRule="auto"/>
      <w:ind w:left="360"/>
      <w:contextualSpacing/>
    </w:pPr>
    <w:rPr>
      <w:sz w:val="24"/>
      <w:szCs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uppressAutoHyphens/>
      <w:spacing w:after="120" w:line="480" w:lineRule="auto"/>
      <w:ind w:left="720"/>
      <w:contextualSpacing/>
    </w:pPr>
    <w:rPr>
      <w:sz w:val="24"/>
      <w:szCs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uppressAutoHyphens/>
      <w:spacing w:after="120" w:line="480" w:lineRule="auto"/>
      <w:ind w:left="1080"/>
      <w:contextualSpacing/>
    </w:pPr>
    <w:rPr>
      <w:sz w:val="24"/>
      <w:szCs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uppressAutoHyphens/>
      <w:spacing w:after="120" w:line="480" w:lineRule="auto"/>
      <w:ind w:left="1440"/>
      <w:contextualSpacing/>
    </w:pPr>
    <w:rPr>
      <w:sz w:val="24"/>
      <w:szCs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uppressAutoHyphens/>
      <w:spacing w:after="120" w:line="480" w:lineRule="auto"/>
      <w:ind w:left="1800"/>
      <w:contextualSpacing/>
    </w:pPr>
    <w:rPr>
      <w:sz w:val="24"/>
      <w:szCs w:val="24"/>
      <w:lang w:eastAsia="ja-JP"/>
    </w:r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suppressAutoHyphens/>
      <w:spacing w:after="0" w:line="480" w:lineRule="auto"/>
      <w:ind w:firstLine="0"/>
      <w:contextualSpacing/>
    </w:pPr>
    <w:rPr>
      <w:sz w:val="24"/>
      <w:szCs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uppressAutoHyphens/>
      <w:spacing w:after="0" w:line="480" w:lineRule="auto"/>
      <w:ind w:firstLine="0"/>
      <w:contextualSpacing/>
    </w:pPr>
    <w:rPr>
      <w:sz w:val="24"/>
      <w:szCs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uppressAutoHyphens/>
      <w:spacing w:after="0" w:line="480" w:lineRule="auto"/>
      <w:ind w:firstLine="0"/>
      <w:contextualSpacing/>
    </w:pPr>
    <w:rPr>
      <w:sz w:val="24"/>
      <w:szCs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uppressAutoHyphens/>
      <w:spacing w:after="0" w:line="480" w:lineRule="auto"/>
      <w:ind w:firstLine="0"/>
      <w:contextualSpacing/>
    </w:pPr>
    <w:rPr>
      <w:sz w:val="24"/>
      <w:szCs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uppressAutoHyphens/>
      <w:spacing w:after="0" w:line="480" w:lineRule="auto"/>
      <w:ind w:firstLine="0"/>
      <w:contextualSpacing/>
    </w:pPr>
    <w:rPr>
      <w:sz w:val="24"/>
      <w:szCs w:val="24"/>
      <w:lang w:eastAsia="ja-JP"/>
    </w:r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ind w:left="10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suppressAutoHyphens/>
      <w:spacing w:after="0" w:line="48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suppressAutoHyphens/>
      <w:spacing w:after="0" w:line="480" w:lineRule="auto"/>
      <w:ind w:left="720"/>
    </w:pPr>
    <w:rPr>
      <w:sz w:val="24"/>
      <w:szCs w:val="24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uppressAutoHyphens/>
      <w:spacing w:after="0" w:line="240" w:lineRule="auto"/>
    </w:pPr>
    <w:rPr>
      <w:sz w:val="24"/>
      <w:szCs w:val="24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uppressAutoHyphens/>
      <w:spacing w:after="0" w:line="240" w:lineRule="auto"/>
    </w:pPr>
    <w:rPr>
      <w:rFonts w:ascii="Consolas" w:hAnsi="Consolas" w:cs="Consolas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uppressAutoHyphens/>
      <w:spacing w:after="0" w:line="480" w:lineRule="auto"/>
    </w:pPr>
    <w:rPr>
      <w:sz w:val="24"/>
      <w:szCs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uppressAutoHyphens/>
      <w:spacing w:after="0" w:line="240" w:lineRule="auto"/>
      <w:ind w:left="4320"/>
    </w:pPr>
    <w:rPr>
      <w:sz w:val="24"/>
      <w:szCs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suppressAutoHyphens/>
      <w:spacing w:after="0" w:line="480" w:lineRule="auto"/>
      <w:ind w:left="240"/>
    </w:pPr>
    <w:rPr>
      <w:sz w:val="24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uppressAutoHyphens/>
      <w:spacing w:after="0" w:line="480" w:lineRule="auto"/>
    </w:pPr>
    <w:rPr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kern w:val="28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uppressAutoHyphens/>
      <w:spacing w:before="120" w:after="0" w:line="480" w:lineRule="auto"/>
    </w:pPr>
    <w:rPr>
      <w:rFonts w:asciiTheme="majorHAnsi" w:eastAsiaTheme="majorEastAsia" w:hAnsiTheme="majorHAnsi" w:cstheme="majorBidi"/>
      <w:b/>
      <w:bCs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uppressAutoHyphens/>
      <w:spacing w:after="100" w:line="480" w:lineRule="auto"/>
    </w:pPr>
    <w:rPr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240"/>
    </w:pPr>
    <w:rPr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480"/>
    </w:pPr>
    <w:rPr>
      <w:sz w:val="24"/>
      <w:szCs w:val="24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720"/>
    </w:pPr>
    <w:rPr>
      <w:sz w:val="24"/>
      <w:szCs w:val="24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960"/>
    </w:pPr>
    <w:rPr>
      <w:sz w:val="24"/>
      <w:szCs w:val="24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200"/>
    </w:pPr>
    <w:rPr>
      <w:sz w:val="24"/>
      <w:szCs w:val="24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440"/>
    </w:pPr>
    <w:rPr>
      <w:sz w:val="24"/>
      <w:szCs w:val="24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680"/>
    </w:pPr>
    <w:rPr>
      <w:sz w:val="24"/>
      <w:szCs w:val="24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920"/>
    </w:pPr>
    <w:rPr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suppressAutoHyphens/>
      <w:spacing w:after="0" w:line="480" w:lineRule="auto"/>
      <w:jc w:val="center"/>
      <w:outlineLvl w:val="0"/>
    </w:pPr>
    <w:rPr>
      <w:sz w:val="24"/>
      <w:szCs w:val="24"/>
      <w:lang w:eastAsia="ja-JP"/>
    </w:r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uppressAutoHyphens/>
      <w:spacing w:after="0" w:line="240" w:lineRule="auto"/>
      <w:ind w:firstLine="720"/>
    </w:pPr>
    <w:rPr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uppressAutoHyphens/>
      <w:spacing w:before="360" w:after="360" w:line="480" w:lineRule="auto"/>
      <w:ind w:left="864" w:right="864" w:firstLine="720"/>
      <w:jc w:val="center"/>
    </w:pPr>
    <w:rPr>
      <w:i/>
      <w:iCs/>
      <w:color w:val="595959" w:themeColor="text1" w:themeTint="A6"/>
      <w:sz w:val="24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B8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lle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4BC469-B0AB-4158-89BE-CBFA449B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0</TotalTime>
  <Pages>7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gilmore</dc:creator>
  <cp:keywords/>
  <dc:description/>
  <cp:lastModifiedBy>howard gilmore</cp:lastModifiedBy>
  <cp:revision>38</cp:revision>
  <dcterms:created xsi:type="dcterms:W3CDTF">2021-08-08T22:41:00Z</dcterms:created>
  <dcterms:modified xsi:type="dcterms:W3CDTF">2021-08-09T04:39:00Z</dcterms:modified>
  <cp:version/>
</cp:coreProperties>
</file>